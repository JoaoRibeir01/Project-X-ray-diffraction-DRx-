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681E" w14:textId="77777777" w:rsidR="00000000" w:rsidRDefault="00DC3A8A"/>
    <w:p w14:paraId="37C3F74E" w14:textId="77777777" w:rsidR="00000000" w:rsidRDefault="00DC3A8A">
      <w:pPr>
        <w:jc w:val="center"/>
        <w:rPr>
          <w:b/>
          <w:sz w:val="48"/>
        </w:rPr>
      </w:pPr>
      <w:r>
        <w:rPr>
          <w:b/>
          <w:sz w:val="48"/>
        </w:rPr>
        <w:t>Fantastic report on</w:t>
      </w:r>
    </w:p>
    <w:p w14:paraId="73F32BD9" w14:textId="77777777" w:rsidR="00000000" w:rsidRDefault="00DC3A8A">
      <w:pPr>
        <w:jc w:val="center"/>
        <w:rPr>
          <w:b/>
          <w:sz w:val="48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FILENAME  \* MERGEFORMAT </w:instrText>
      </w:r>
      <w:r>
        <w:rPr>
          <w:b/>
          <w:sz w:val="48"/>
        </w:rPr>
        <w:fldChar w:fldCharType="separate"/>
      </w:r>
      <w:r w:rsidR="00243BDF">
        <w:rPr>
          <w:b/>
          <w:noProof/>
          <w:sz w:val="48"/>
        </w:rPr>
        <w:t>Documento1</w:t>
      </w:r>
      <w:r>
        <w:rPr>
          <w:b/>
          <w:sz w:val="48"/>
        </w:rPr>
        <w:fldChar w:fldCharType="end"/>
      </w:r>
    </w:p>
    <w:p w14:paraId="52E60CBB" w14:textId="77777777" w:rsidR="00000000" w:rsidRDefault="00DC3A8A">
      <w:pPr>
        <w:jc w:val="center"/>
        <w:rPr>
          <w:sz w:val="36"/>
        </w:rPr>
      </w:pPr>
    </w:p>
    <w:p w14:paraId="5E834729" w14:textId="77777777" w:rsidR="00000000" w:rsidRDefault="00DC3A8A">
      <w:pPr>
        <w:jc w:val="center"/>
        <w:rPr>
          <w:b/>
          <w:sz w:val="28"/>
        </w:rPr>
      </w:pPr>
    </w:p>
    <w:p w14:paraId="6D4DD8F1" w14:textId="77777777" w:rsidR="00000000" w:rsidRDefault="00DC3A8A">
      <w:pPr>
        <w:rPr>
          <w:b/>
          <w:sz w:val="28"/>
        </w:rPr>
      </w:pPr>
    </w:p>
    <w:p w14:paraId="5E8888B7" w14:textId="77777777" w:rsidR="00000000" w:rsidRDefault="00DC3A8A">
      <w:pPr>
        <w:rPr>
          <w:b/>
          <w:sz w:val="28"/>
        </w:rPr>
      </w:pPr>
      <w:r>
        <w:rPr>
          <w:noProof/>
          <w:sz w:val="20"/>
          <w:lang w:val="en-US"/>
        </w:rPr>
        <w:object w:dxaOrig="0" w:dyaOrig="0" w14:anchorId="42098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13.85pt;margin-top:225.2pt;width:459pt;height:140.75pt;z-index:251657728;visibility:visible;mso-wrap-edited:f;mso-position-vertical-relative:page" wrapcoords="-63 0 -63 21394 21600 21394 21600 0 -63 0" o:allowincell="f" o:allowoverlap="f">
            <v:imagedata r:id="rId7" o:title="" cropbottom="29306f" cropleft="33552f"/>
            <w10:wrap anchory="page"/>
          </v:shape>
          <o:OLEObject Type="Embed" ProgID="Word.Picture.8" ShapeID="_x0000_s2050" DrawAspect="Content" ObjectID="_1732804570" r:id="rId8"/>
        </w:object>
      </w:r>
    </w:p>
    <w:p w14:paraId="36F1B55D" w14:textId="77777777" w:rsidR="00000000" w:rsidRDefault="00DC3A8A">
      <w:pPr>
        <w:rPr>
          <w:b/>
          <w:sz w:val="28"/>
        </w:rPr>
      </w:pPr>
    </w:p>
    <w:p w14:paraId="71C7854D" w14:textId="77777777" w:rsidR="00000000" w:rsidRDefault="00DC3A8A">
      <w:pPr>
        <w:rPr>
          <w:b/>
          <w:sz w:val="28"/>
        </w:rPr>
      </w:pPr>
    </w:p>
    <w:p w14:paraId="0E51D6FB" w14:textId="77777777" w:rsidR="00000000" w:rsidRDefault="00DC3A8A">
      <w:pPr>
        <w:rPr>
          <w:b/>
          <w:sz w:val="28"/>
        </w:rPr>
      </w:pPr>
    </w:p>
    <w:p w14:paraId="74B12655" w14:textId="77777777" w:rsidR="00000000" w:rsidRDefault="00DC3A8A">
      <w:pPr>
        <w:rPr>
          <w:b/>
        </w:rPr>
      </w:pPr>
    </w:p>
    <w:p w14:paraId="4B189233" w14:textId="77777777" w:rsidR="00000000" w:rsidRDefault="00DC3A8A">
      <w:pPr>
        <w:rPr>
          <w:b/>
        </w:rPr>
      </w:pPr>
    </w:p>
    <w:p w14:paraId="08AD8A2B" w14:textId="77777777" w:rsidR="00000000" w:rsidRDefault="00DC3A8A">
      <w:pPr>
        <w:rPr>
          <w:b/>
        </w:rPr>
      </w:pPr>
    </w:p>
    <w:p w14:paraId="049A4CB8" w14:textId="77777777" w:rsidR="00000000" w:rsidRDefault="00DC3A8A">
      <w:pPr>
        <w:rPr>
          <w:b/>
        </w:rPr>
      </w:pPr>
    </w:p>
    <w:p w14:paraId="2E7DF20E" w14:textId="77777777" w:rsidR="00000000" w:rsidRDefault="00DC3A8A">
      <w:pPr>
        <w:rPr>
          <w:b/>
        </w:rPr>
      </w:pPr>
    </w:p>
    <w:p w14:paraId="30BBDA4E" w14:textId="77777777" w:rsidR="00000000" w:rsidRDefault="00DC3A8A">
      <w:pPr>
        <w:rPr>
          <w:b/>
        </w:rPr>
      </w:pPr>
    </w:p>
    <w:p w14:paraId="31B2A64C" w14:textId="77777777" w:rsidR="00000000" w:rsidRDefault="00DC3A8A">
      <w:pPr>
        <w:rPr>
          <w:b/>
        </w:rPr>
      </w:pPr>
    </w:p>
    <w:p w14:paraId="2DA281C9" w14:textId="77777777" w:rsidR="00000000" w:rsidRDefault="00DC3A8A">
      <w:pPr>
        <w:rPr>
          <w:b/>
        </w:rPr>
      </w:pPr>
    </w:p>
    <w:p w14:paraId="4E59BD22" w14:textId="77777777" w:rsidR="00000000" w:rsidRDefault="00DC3A8A">
      <w:pPr>
        <w:rPr>
          <w:b/>
        </w:rPr>
      </w:pPr>
    </w:p>
    <w:p w14:paraId="63B99545" w14:textId="77777777" w:rsidR="00000000" w:rsidRDefault="00DC3A8A">
      <w:pPr>
        <w:rPr>
          <w:b/>
        </w:rPr>
      </w:pPr>
    </w:p>
    <w:p w14:paraId="61A062B0" w14:textId="77777777" w:rsidR="00000000" w:rsidRDefault="00DC3A8A">
      <w:pPr>
        <w:rPr>
          <w:b/>
        </w:rPr>
      </w:pPr>
    </w:p>
    <w:p w14:paraId="60F6E5FB" w14:textId="77777777" w:rsidR="00000000" w:rsidRDefault="00DC3A8A">
      <w:pPr>
        <w:rPr>
          <w:b/>
        </w:rPr>
      </w:pPr>
      <w:r>
        <w:rPr>
          <w:b/>
        </w:rPr>
        <w:t>Distribution:</w:t>
      </w:r>
    </w:p>
    <w:p w14:paraId="7AE1CB89" w14:textId="77777777" w:rsidR="00000000" w:rsidRDefault="00DC3A8A">
      <w:pPr>
        <w:rPr>
          <w:b/>
          <w:sz w:val="2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230"/>
        <w:gridCol w:w="630"/>
        <w:gridCol w:w="535"/>
        <w:gridCol w:w="635"/>
      </w:tblGrid>
      <w:tr w:rsidR="00000000" w14:paraId="7BEB1A0A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434A428D" w14:textId="77777777" w:rsidR="00000000" w:rsidRDefault="00DC3A8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30" w:type="dxa"/>
          </w:tcPr>
          <w:p w14:paraId="12E7F7C3" w14:textId="77777777" w:rsidR="00000000" w:rsidRDefault="00DC3A8A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630" w:type="dxa"/>
          </w:tcPr>
          <w:p w14:paraId="6818B3D4" w14:textId="77777777" w:rsidR="00000000" w:rsidRDefault="00DC3A8A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535" w:type="dxa"/>
          </w:tcPr>
          <w:p w14:paraId="16B7AA81" w14:textId="77777777" w:rsidR="00000000" w:rsidRDefault="00DC3A8A">
            <w:pPr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635" w:type="dxa"/>
          </w:tcPr>
          <w:p w14:paraId="1F14CC37" w14:textId="77777777" w:rsidR="00000000" w:rsidRDefault="00DC3A8A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00000" w14:paraId="4D5F315C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0552FD74" w14:textId="77777777" w:rsidR="00000000" w:rsidRDefault="00DC3A8A">
            <w:pPr>
              <w:rPr>
                <w:b/>
              </w:rPr>
            </w:pPr>
            <w:r>
              <w:t>N.N.-999</w:t>
            </w:r>
          </w:p>
        </w:tc>
        <w:tc>
          <w:tcPr>
            <w:tcW w:w="4230" w:type="dxa"/>
          </w:tcPr>
          <w:p w14:paraId="5BD1FC84" w14:textId="77777777" w:rsidR="00000000" w:rsidRDefault="00DC3A8A">
            <w:r>
              <w:t>Masterking Group Manager  (MGM)</w:t>
            </w:r>
          </w:p>
        </w:tc>
        <w:tc>
          <w:tcPr>
            <w:tcW w:w="630" w:type="dxa"/>
          </w:tcPr>
          <w:p w14:paraId="21D148B2" w14:textId="77777777" w:rsidR="00000000" w:rsidRDefault="00DC3A8A">
            <w:r>
              <w:sym w:font="Wingdings" w:char="F0FC"/>
            </w:r>
          </w:p>
        </w:tc>
        <w:tc>
          <w:tcPr>
            <w:tcW w:w="535" w:type="dxa"/>
          </w:tcPr>
          <w:p w14:paraId="74DE87FD" w14:textId="77777777" w:rsidR="00000000" w:rsidRDefault="00DC3A8A"/>
        </w:tc>
        <w:tc>
          <w:tcPr>
            <w:tcW w:w="635" w:type="dxa"/>
          </w:tcPr>
          <w:p w14:paraId="1813DF03" w14:textId="77777777" w:rsidR="00000000" w:rsidRDefault="00DC3A8A"/>
        </w:tc>
      </w:tr>
      <w:tr w:rsidR="00000000" w14:paraId="30A6F778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57F563E6" w14:textId="77777777" w:rsidR="00000000" w:rsidRDefault="00DC3A8A">
            <w:pPr>
              <w:rPr>
                <w:b/>
              </w:rPr>
            </w:pPr>
            <w:r>
              <w:t>N.N.-998</w:t>
            </w:r>
          </w:p>
        </w:tc>
        <w:tc>
          <w:tcPr>
            <w:tcW w:w="4230" w:type="dxa"/>
          </w:tcPr>
          <w:p w14:paraId="7C064159" w14:textId="77777777" w:rsidR="00000000" w:rsidRDefault="00DC3A8A">
            <w:pPr>
              <w:rPr>
                <w:b/>
              </w:rPr>
            </w:pPr>
            <w:r>
              <w:t>Product Ontwikkelt Manager (POM)</w:t>
            </w:r>
          </w:p>
        </w:tc>
        <w:tc>
          <w:tcPr>
            <w:tcW w:w="630" w:type="dxa"/>
          </w:tcPr>
          <w:p w14:paraId="1705E886" w14:textId="77777777" w:rsidR="00000000" w:rsidRDefault="00DC3A8A">
            <w:pPr>
              <w:jc w:val="both"/>
            </w:pPr>
            <w:r>
              <w:sym w:font="Wingdings" w:char="F0FC"/>
            </w:r>
          </w:p>
        </w:tc>
        <w:tc>
          <w:tcPr>
            <w:tcW w:w="535" w:type="dxa"/>
          </w:tcPr>
          <w:p w14:paraId="58B61373" w14:textId="77777777" w:rsidR="00000000" w:rsidRDefault="00DC3A8A"/>
        </w:tc>
        <w:tc>
          <w:tcPr>
            <w:tcW w:w="635" w:type="dxa"/>
          </w:tcPr>
          <w:p w14:paraId="5C151A83" w14:textId="77777777" w:rsidR="00000000" w:rsidRDefault="00DC3A8A"/>
        </w:tc>
      </w:tr>
      <w:tr w:rsidR="00000000" w14:paraId="7C0C2CAF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1070954E" w14:textId="77777777" w:rsidR="00000000" w:rsidRDefault="00DC3A8A">
            <w:pPr>
              <w:rPr>
                <w:b/>
              </w:rPr>
            </w:pPr>
            <w:r>
              <w:t>N.N.-1</w:t>
            </w:r>
          </w:p>
        </w:tc>
        <w:tc>
          <w:tcPr>
            <w:tcW w:w="4230" w:type="dxa"/>
          </w:tcPr>
          <w:p w14:paraId="4A1C9B97" w14:textId="77777777" w:rsidR="00000000" w:rsidRDefault="00DC3A8A">
            <w:pPr>
              <w:rPr>
                <w:b/>
              </w:rPr>
            </w:pPr>
            <w:r>
              <w:t>(AS)</w:t>
            </w:r>
          </w:p>
        </w:tc>
        <w:tc>
          <w:tcPr>
            <w:tcW w:w="630" w:type="dxa"/>
          </w:tcPr>
          <w:p w14:paraId="4689C9EB" w14:textId="77777777" w:rsidR="00000000" w:rsidRDefault="00DC3A8A"/>
        </w:tc>
        <w:tc>
          <w:tcPr>
            <w:tcW w:w="535" w:type="dxa"/>
          </w:tcPr>
          <w:p w14:paraId="2F1422F3" w14:textId="77777777" w:rsidR="00000000" w:rsidRDefault="00DC3A8A"/>
        </w:tc>
        <w:tc>
          <w:tcPr>
            <w:tcW w:w="635" w:type="dxa"/>
          </w:tcPr>
          <w:p w14:paraId="328D914E" w14:textId="77777777" w:rsidR="00000000" w:rsidRDefault="00DC3A8A">
            <w:r>
              <w:sym w:font="Wingdings" w:char="F0FC"/>
            </w:r>
          </w:p>
        </w:tc>
      </w:tr>
      <w:tr w:rsidR="00000000" w14:paraId="6BB54ED8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7A1B1D1F" w14:textId="77777777" w:rsidR="00000000" w:rsidRDefault="00DC3A8A">
            <w:pPr>
              <w:rPr>
                <w:b/>
              </w:rPr>
            </w:pPr>
            <w:r>
              <w:t>N.N.-2</w:t>
            </w:r>
          </w:p>
        </w:tc>
        <w:tc>
          <w:tcPr>
            <w:tcW w:w="4230" w:type="dxa"/>
          </w:tcPr>
          <w:p w14:paraId="7D392FA9" w14:textId="77777777" w:rsidR="00000000" w:rsidRDefault="00DC3A8A">
            <w:r>
              <w:t>(DS)</w:t>
            </w:r>
          </w:p>
        </w:tc>
        <w:tc>
          <w:tcPr>
            <w:tcW w:w="630" w:type="dxa"/>
          </w:tcPr>
          <w:p w14:paraId="15E65AE9" w14:textId="77777777" w:rsidR="00000000" w:rsidRDefault="00DC3A8A"/>
        </w:tc>
        <w:tc>
          <w:tcPr>
            <w:tcW w:w="535" w:type="dxa"/>
          </w:tcPr>
          <w:p w14:paraId="413A6181" w14:textId="77777777" w:rsidR="00000000" w:rsidRDefault="00DC3A8A"/>
        </w:tc>
        <w:tc>
          <w:tcPr>
            <w:tcW w:w="635" w:type="dxa"/>
          </w:tcPr>
          <w:p w14:paraId="77BB68ED" w14:textId="77777777" w:rsidR="00000000" w:rsidRDefault="00DC3A8A">
            <w:r>
              <w:sym w:font="Wingdings" w:char="F0FC"/>
            </w:r>
          </w:p>
        </w:tc>
      </w:tr>
      <w:tr w:rsidR="00000000" w14:paraId="26528B2A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259EB353" w14:textId="77777777" w:rsidR="00000000" w:rsidRDefault="00DC3A8A">
            <w:r>
              <w:t>N.N.-3</w:t>
            </w:r>
          </w:p>
        </w:tc>
        <w:tc>
          <w:tcPr>
            <w:tcW w:w="4230" w:type="dxa"/>
          </w:tcPr>
          <w:p w14:paraId="54523E8F" w14:textId="77777777" w:rsidR="00000000" w:rsidRDefault="00DC3A8A">
            <w:r>
              <w:t>(</w:t>
            </w:r>
            <w:r>
              <w:t>BS)</w:t>
            </w:r>
          </w:p>
        </w:tc>
        <w:tc>
          <w:tcPr>
            <w:tcW w:w="630" w:type="dxa"/>
          </w:tcPr>
          <w:p w14:paraId="7236D1C2" w14:textId="77777777" w:rsidR="00000000" w:rsidRDefault="00DC3A8A"/>
        </w:tc>
        <w:tc>
          <w:tcPr>
            <w:tcW w:w="535" w:type="dxa"/>
          </w:tcPr>
          <w:p w14:paraId="3C19E933" w14:textId="77777777" w:rsidR="00000000" w:rsidRDefault="00DC3A8A"/>
        </w:tc>
        <w:tc>
          <w:tcPr>
            <w:tcW w:w="635" w:type="dxa"/>
          </w:tcPr>
          <w:p w14:paraId="49142EC1" w14:textId="77777777" w:rsidR="00000000" w:rsidRDefault="00DC3A8A">
            <w:r>
              <w:sym w:font="Wingdings" w:char="F0FC"/>
            </w:r>
          </w:p>
        </w:tc>
      </w:tr>
      <w:tr w:rsidR="00000000" w14:paraId="61423AB9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47B1970F" w14:textId="77777777" w:rsidR="00000000" w:rsidRDefault="00DC3A8A">
            <w:r>
              <w:t>T.P.</w:t>
            </w:r>
          </w:p>
        </w:tc>
        <w:tc>
          <w:tcPr>
            <w:tcW w:w="4230" w:type="dxa"/>
          </w:tcPr>
          <w:p w14:paraId="02FCFB43" w14:textId="77777777" w:rsidR="00000000" w:rsidRDefault="00DC3A8A">
            <w:r>
              <w:t>Supervisor All Coding</w:t>
            </w:r>
          </w:p>
        </w:tc>
        <w:tc>
          <w:tcPr>
            <w:tcW w:w="630" w:type="dxa"/>
          </w:tcPr>
          <w:p w14:paraId="3E3FE087" w14:textId="77777777" w:rsidR="00000000" w:rsidRDefault="00DC3A8A"/>
        </w:tc>
        <w:tc>
          <w:tcPr>
            <w:tcW w:w="535" w:type="dxa"/>
          </w:tcPr>
          <w:p w14:paraId="339574CF" w14:textId="77777777" w:rsidR="00000000" w:rsidRDefault="00DC3A8A"/>
        </w:tc>
        <w:tc>
          <w:tcPr>
            <w:tcW w:w="635" w:type="dxa"/>
          </w:tcPr>
          <w:p w14:paraId="07AF0AE9" w14:textId="77777777" w:rsidR="00000000" w:rsidRDefault="00DC3A8A">
            <w:r>
              <w:sym w:font="Wingdings" w:char="F0FC"/>
            </w:r>
          </w:p>
        </w:tc>
      </w:tr>
    </w:tbl>
    <w:p w14:paraId="44D3C03F" w14:textId="77777777" w:rsidR="00000000" w:rsidRDefault="00DC3A8A">
      <w:pPr>
        <w:rPr>
          <w:b/>
        </w:rPr>
      </w:pPr>
    </w:p>
    <w:p w14:paraId="0A830017" w14:textId="77777777" w:rsidR="00000000" w:rsidRDefault="00DC3A8A">
      <w:pPr>
        <w:rPr>
          <w:b/>
        </w:rPr>
      </w:pPr>
    </w:p>
    <w:p w14:paraId="5EA7259B" w14:textId="77777777" w:rsidR="00000000" w:rsidRDefault="00DC3A8A">
      <w:pPr>
        <w:rPr>
          <w:b/>
        </w:rPr>
      </w:pPr>
    </w:p>
    <w:p w14:paraId="4D5A8E70" w14:textId="77777777" w:rsidR="00000000" w:rsidRDefault="00DC3A8A">
      <w:pPr>
        <w:rPr>
          <w:b/>
        </w:rPr>
      </w:pPr>
    </w:p>
    <w:p w14:paraId="26174471" w14:textId="77777777" w:rsidR="00000000" w:rsidRDefault="00DC3A8A">
      <w:pPr>
        <w:rPr>
          <w:b/>
        </w:rPr>
      </w:pPr>
    </w:p>
    <w:p w14:paraId="65A97026" w14:textId="77777777" w:rsidR="00000000" w:rsidRDefault="00DC3A8A">
      <w:pPr>
        <w:rPr>
          <w:b/>
        </w:rPr>
      </w:pPr>
    </w:p>
    <w:p w14:paraId="30405E7D" w14:textId="77777777" w:rsidR="00000000" w:rsidRDefault="00DC3A8A">
      <w:pPr>
        <w:jc w:val="center"/>
      </w:pPr>
    </w:p>
    <w:p w14:paraId="30759E7A" w14:textId="77777777" w:rsidR="00000000" w:rsidRDefault="00DC3A8A">
      <w:pPr>
        <w:pStyle w:val="Ttulo1"/>
      </w:pPr>
    </w:p>
    <w:p w14:paraId="2B4D8996" w14:textId="77777777" w:rsidR="00000000" w:rsidRDefault="00DC3A8A">
      <w:pPr>
        <w:pStyle w:val="Ttulo1"/>
      </w:pPr>
      <w:r>
        <w:br w:type="page"/>
      </w:r>
      <w:bookmarkStart w:id="0" w:name="_Toc500341959"/>
      <w:bookmarkStart w:id="1" w:name="_Toc500386233"/>
      <w:bookmarkStart w:id="2" w:name="_Toc500341960"/>
      <w:bookmarkStart w:id="3" w:name="_Toc500386234"/>
      <w:bookmarkStart w:id="4" w:name="_Toc500341961"/>
      <w:bookmarkStart w:id="5" w:name="_Toc500386235"/>
      <w:bookmarkStart w:id="6" w:name="_Toc505768726"/>
      <w:bookmarkEnd w:id="0"/>
      <w:bookmarkEnd w:id="1"/>
      <w:bookmarkEnd w:id="2"/>
      <w:bookmarkEnd w:id="3"/>
      <w:bookmarkEnd w:id="4"/>
      <w:bookmarkEnd w:id="5"/>
    </w:p>
    <w:p w14:paraId="58A3FC1C" w14:textId="77777777" w:rsidR="00000000" w:rsidRDefault="00DC3A8A">
      <w:pPr>
        <w:pStyle w:val="Ttulo1"/>
      </w:pPr>
    </w:p>
    <w:p w14:paraId="260B95FD" w14:textId="77777777" w:rsidR="00000000" w:rsidRDefault="00DC3A8A">
      <w:pPr>
        <w:pStyle w:val="Ttulo1"/>
      </w:pPr>
    </w:p>
    <w:p w14:paraId="2585E041" w14:textId="77777777" w:rsidR="00000000" w:rsidRDefault="00DC3A8A">
      <w:pPr>
        <w:pStyle w:val="Ttulo1"/>
      </w:pPr>
    </w:p>
    <w:p w14:paraId="1BF8F32F" w14:textId="77777777" w:rsidR="00000000" w:rsidRDefault="00DC3A8A">
      <w:pPr>
        <w:pStyle w:val="Ttulo1"/>
      </w:pPr>
      <w:bookmarkStart w:id="7" w:name="_Toc508002629"/>
      <w:bookmarkStart w:id="8" w:name="_Toc508105171"/>
      <w:r>
        <w:t>Table of Contents:</w:t>
      </w:r>
      <w:bookmarkEnd w:id="6"/>
      <w:bookmarkEnd w:id="7"/>
      <w:bookmarkEnd w:id="8"/>
    </w:p>
    <w:p w14:paraId="3896162F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rFonts w:ascii="Arial" w:hAnsi="Arial"/>
          <w:caps w:val="0"/>
          <w:vanish/>
          <w:kern w:val="28"/>
          <w:sz w:val="28"/>
        </w:rPr>
        <w:fldChar w:fldCharType="begin"/>
      </w:r>
      <w:r>
        <w:rPr>
          <w:rFonts w:ascii="Arial" w:hAnsi="Arial"/>
          <w:caps w:val="0"/>
          <w:vanish/>
          <w:kern w:val="28"/>
          <w:sz w:val="28"/>
        </w:rPr>
        <w:instrText xml:space="preserve"> TOC \o "1-1" </w:instrText>
      </w:r>
      <w:r>
        <w:rPr>
          <w:rFonts w:ascii="Arial" w:hAnsi="Arial"/>
          <w:caps w:val="0"/>
          <w:vanish/>
          <w:kern w:val="28"/>
          <w:sz w:val="28"/>
        </w:rPr>
        <w:fldChar w:fldCharType="separate"/>
      </w:r>
      <w:r>
        <w:rPr>
          <w:noProof/>
        </w:rPr>
        <w:t>Table of Contents: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DDE72E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noProof/>
        </w:rPr>
        <w:t xml:space="preserve">Anchor Scan Parameters: </w:t>
      </w:r>
      <w:r>
        <w:rPr>
          <w:b w:val="0"/>
          <w:noProof/>
        </w:rPr>
        <w:t>(Bookmark1)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AD550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noProof/>
        </w:rPr>
        <w:t xml:space="preserve">Graphics: </w:t>
      </w:r>
      <w:r>
        <w:rPr>
          <w:b w:val="0"/>
          <w:noProof/>
        </w:rPr>
        <w:t>(Bookmark2)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_Toc508105173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D60C72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noProof/>
        </w:rPr>
        <w:t xml:space="preserve">Peak List: </w:t>
      </w:r>
      <w:r>
        <w:rPr>
          <w:b w:val="0"/>
          <w:noProof/>
        </w:rPr>
        <w:t>(Bookmark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A8359A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noProof/>
        </w:rPr>
        <w:t xml:space="preserve">Identified Patterns List: </w:t>
      </w:r>
      <w:r>
        <w:rPr>
          <w:b w:val="0"/>
          <w:noProof/>
        </w:rPr>
        <w:t>(Bookmark4)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1D13A9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noProof/>
        </w:rPr>
        <w:t xml:space="preserve">Plot of Identified Phases: </w:t>
      </w:r>
      <w:r>
        <w:rPr>
          <w:b w:val="0"/>
          <w:noProof/>
        </w:rPr>
        <w:t>(Bookmark 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881583" w14:textId="77777777" w:rsidR="00000000" w:rsidRDefault="00DC3A8A">
      <w:pPr>
        <w:pStyle w:val="ndice1"/>
        <w:tabs>
          <w:tab w:val="right" w:leader="dot" w:pos="8305"/>
        </w:tabs>
        <w:rPr>
          <w:noProof/>
        </w:rPr>
      </w:pPr>
      <w:r>
        <w:rPr>
          <w:noProof/>
        </w:rPr>
        <w:t xml:space="preserve">Document History: </w:t>
      </w:r>
      <w:r>
        <w:rPr>
          <w:b w:val="0"/>
          <w:noProof/>
        </w:rPr>
        <w:t>(Bookmark 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_Toc5081051</w:instrText>
      </w:r>
      <w:r>
        <w:rPr>
          <w:noProof/>
        </w:rPr>
        <w:instrText xml:space="preserve">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ADF145" w14:textId="77777777" w:rsidR="00000000" w:rsidRDefault="00DC3A8A">
      <w:r>
        <w:rPr>
          <w:rFonts w:ascii="Arial" w:hAnsi="Arial"/>
          <w:caps/>
          <w:vanish/>
          <w:kern w:val="28"/>
          <w:sz w:val="28"/>
        </w:rPr>
        <w:fldChar w:fldCharType="end"/>
      </w:r>
    </w:p>
    <w:p w14:paraId="030DC421" w14:textId="77777777" w:rsidR="00000000" w:rsidRDefault="00DC3A8A">
      <w:pPr>
        <w:pStyle w:val="ndice1"/>
        <w:tabs>
          <w:tab w:val="right" w:leader="dot" w:pos="8305"/>
        </w:tabs>
      </w:pPr>
    </w:p>
    <w:p w14:paraId="4229D438" w14:textId="77777777" w:rsidR="00000000" w:rsidRDefault="00DC3A8A">
      <w:pPr>
        <w:pStyle w:val="ndice1"/>
        <w:tabs>
          <w:tab w:val="right" w:leader="dot" w:pos="8305"/>
        </w:tabs>
      </w:pPr>
    </w:p>
    <w:p w14:paraId="59BF44F5" w14:textId="77777777" w:rsidR="00000000" w:rsidRDefault="00DC3A8A">
      <w:pPr>
        <w:pStyle w:val="ndice1"/>
        <w:tabs>
          <w:tab w:val="right" w:leader="dot" w:pos="8305"/>
        </w:tabs>
      </w:pPr>
    </w:p>
    <w:p w14:paraId="19C548F7" w14:textId="77777777" w:rsidR="00000000" w:rsidRDefault="00DC3A8A"/>
    <w:p w14:paraId="408CFD07" w14:textId="77777777" w:rsidR="00000000" w:rsidRDefault="00DC3A8A">
      <w:r>
        <w:br w:type="page"/>
      </w:r>
    </w:p>
    <w:p w14:paraId="7BD3D273" w14:textId="77777777" w:rsidR="00000000" w:rsidRDefault="00DC3A8A">
      <w:pPr>
        <w:pStyle w:val="Ttulo1"/>
      </w:pPr>
      <w:bookmarkStart w:id="9" w:name="_Toc505768727"/>
      <w:bookmarkStart w:id="10" w:name="_Toc508002630"/>
      <w:bookmarkStart w:id="11" w:name="_Toc508105172"/>
      <w:r>
        <w:t>Anchor Scan Parameters:</w:t>
      </w:r>
      <w:bookmarkEnd w:id="9"/>
      <w:bookmarkEnd w:id="10"/>
      <w:r>
        <w:t xml:space="preserve"> </w:t>
      </w:r>
      <w:r>
        <w:rPr>
          <w:rFonts w:ascii="Times New Roman" w:hAnsi="Times New Roman"/>
          <w:b w:val="0"/>
          <w:kern w:val="0"/>
          <w:sz w:val="22"/>
        </w:rPr>
        <w:t>(Bookmark1)</w:t>
      </w:r>
      <w:bookmarkEnd w:id="11"/>
    </w:p>
    <w:p w14:paraId="083D8EFA" w14:textId="34778DE2" w:rsidR="00000000" w:rsidRDefault="00DC3A8A">
      <w:pPr>
        <w:rPr>
          <w:sz w:val="22"/>
        </w:rPr>
      </w:pPr>
      <w:bookmarkStart w:id="12" w:name="Bookmark1"/>
      <w:bookmarkEnd w:id="12"/>
    </w:p>
    <w:p w14:paraId="698AF429" w14:textId="46707065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Dataset Name</w:t>
      </w:r>
      <w:r>
        <w:rPr>
          <w:sz w:val="22"/>
        </w:rPr>
        <w:tab/>
        <w:t>filme em_Si111gonio</w:t>
      </w:r>
    </w:p>
    <w:p w14:paraId="6294B106" w14:textId="39E93D18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File name</w:t>
      </w:r>
      <w:r>
        <w:rPr>
          <w:sz w:val="22"/>
        </w:rPr>
        <w:tab/>
        <w:t>C:\Users\CloudPc\Desktop\DRx\DRx_DadosTratados\filme em_Si111gonio.asc</w:t>
      </w:r>
    </w:p>
    <w:p w14:paraId="43D9A67F" w14:textId="0261A731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Raw Data Origin</w:t>
      </w:r>
      <w:r>
        <w:rPr>
          <w:sz w:val="22"/>
        </w:rPr>
        <w:tab/>
        <w:t>ASCII-2Theta-Intensity (.ASC)</w:t>
      </w:r>
    </w:p>
    <w:p w14:paraId="7757BAFE" w14:textId="50923BBC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Scan Axis</w:t>
      </w:r>
      <w:r>
        <w:rPr>
          <w:sz w:val="22"/>
        </w:rPr>
        <w:tab/>
        <w:t>Gonio</w:t>
      </w:r>
    </w:p>
    <w:p w14:paraId="150A7823" w14:textId="62A2E7FB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Start Position [°2Th.]</w:t>
      </w:r>
      <w:r>
        <w:rPr>
          <w:sz w:val="22"/>
        </w:rPr>
        <w:tab/>
        <w:t>20,0350</w:t>
      </w:r>
    </w:p>
    <w:p w14:paraId="1EAA6566" w14:textId="56D48EAA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End Position [°2Th.]</w:t>
      </w:r>
      <w:r>
        <w:rPr>
          <w:sz w:val="22"/>
        </w:rPr>
        <w:tab/>
        <w:t>59,9950</w:t>
      </w:r>
    </w:p>
    <w:p w14:paraId="3371EED8" w14:textId="4122DF59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Step Size [°2Th.]</w:t>
      </w:r>
      <w:r>
        <w:rPr>
          <w:sz w:val="22"/>
        </w:rPr>
        <w:tab/>
        <w:t>0,0300</w:t>
      </w:r>
    </w:p>
    <w:p w14:paraId="71DF41C8" w14:textId="1051DF2E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Scan Step Time [s]</w:t>
      </w:r>
      <w:r>
        <w:rPr>
          <w:sz w:val="22"/>
        </w:rPr>
        <w:tab/>
        <w:t>1,0000</w:t>
      </w:r>
    </w:p>
    <w:p w14:paraId="2FEB92DF" w14:textId="4FABEBB2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Offset [°2Th.]</w:t>
      </w:r>
      <w:r>
        <w:rPr>
          <w:sz w:val="22"/>
        </w:rPr>
        <w:tab/>
        <w:t>0,0000</w:t>
      </w:r>
    </w:p>
    <w:p w14:paraId="117DFD2F" w14:textId="6347B19B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Divergence Slit Type</w:t>
      </w:r>
      <w:r>
        <w:rPr>
          <w:sz w:val="22"/>
        </w:rPr>
        <w:tab/>
        <w:t>Fixed</w:t>
      </w:r>
    </w:p>
    <w:p w14:paraId="50757F31" w14:textId="205CBFDE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Divergence Slit Size [°]</w:t>
      </w:r>
      <w:r>
        <w:rPr>
          <w:sz w:val="22"/>
        </w:rPr>
        <w:tab/>
        <w:t>1,0000</w:t>
      </w:r>
    </w:p>
    <w:p w14:paraId="213972A7" w14:textId="23619AAB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Specimen Length [mm]</w:t>
      </w:r>
      <w:r>
        <w:rPr>
          <w:sz w:val="22"/>
        </w:rPr>
        <w:tab/>
        <w:t>10,00</w:t>
      </w:r>
    </w:p>
    <w:p w14:paraId="727762E4" w14:textId="1B8EE254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Receiving Slit Size [mm]</w:t>
      </w:r>
      <w:r>
        <w:rPr>
          <w:sz w:val="22"/>
        </w:rPr>
        <w:tab/>
        <w:t>0,1000</w:t>
      </w:r>
    </w:p>
    <w:p w14:paraId="538D7EBD" w14:textId="2B5E4046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Measurement Temperature [°C]</w:t>
      </w:r>
      <w:r>
        <w:rPr>
          <w:sz w:val="22"/>
        </w:rPr>
        <w:tab/>
        <w:t>25,00</w:t>
      </w:r>
    </w:p>
    <w:p w14:paraId="59D47819" w14:textId="547C3088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Anode Material</w:t>
      </w:r>
      <w:r>
        <w:rPr>
          <w:sz w:val="22"/>
        </w:rPr>
        <w:tab/>
        <w:t>Cu</w:t>
      </w:r>
    </w:p>
    <w:p w14:paraId="3B5EC399" w14:textId="55FBF2CE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K-Alpha1 [Å]</w:t>
      </w:r>
      <w:r>
        <w:rPr>
          <w:sz w:val="22"/>
        </w:rPr>
        <w:tab/>
        <w:t>1,54060</w:t>
      </w:r>
    </w:p>
    <w:p w14:paraId="3D9E9DBB" w14:textId="2767B2ED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K-Alpha2 [Å]</w:t>
      </w:r>
      <w:r>
        <w:rPr>
          <w:sz w:val="22"/>
        </w:rPr>
        <w:tab/>
        <w:t>1,54443</w:t>
      </w:r>
    </w:p>
    <w:p w14:paraId="5047E399" w14:textId="3CE85B57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K-Beta [Å]</w:t>
      </w:r>
      <w:r>
        <w:rPr>
          <w:sz w:val="22"/>
        </w:rPr>
        <w:tab/>
        <w:t>1,39225</w:t>
      </w:r>
    </w:p>
    <w:p w14:paraId="3904F0F2" w14:textId="4142CC92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K-A2 / K-A1 Ratio</w:t>
      </w:r>
      <w:r>
        <w:rPr>
          <w:sz w:val="22"/>
        </w:rPr>
        <w:tab/>
        <w:t>0,50000</w:t>
      </w:r>
    </w:p>
    <w:p w14:paraId="3AAEC3C6" w14:textId="5C7AE66A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Generator Settings</w:t>
      </w:r>
      <w:r>
        <w:rPr>
          <w:sz w:val="22"/>
        </w:rPr>
        <w:tab/>
        <w:t>0 mA, 0 kV</w:t>
      </w:r>
    </w:p>
    <w:p w14:paraId="71E65249" w14:textId="27177A2A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Goniometer Radius [mm]</w:t>
      </w:r>
      <w:r>
        <w:rPr>
          <w:sz w:val="22"/>
        </w:rPr>
        <w:tab/>
        <w:t>240,00</w:t>
      </w:r>
    </w:p>
    <w:p w14:paraId="4AB66CD5" w14:textId="09FDD97C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Dist. Focus-Diverg. Slit [mm]</w:t>
      </w:r>
      <w:r>
        <w:rPr>
          <w:sz w:val="22"/>
        </w:rPr>
        <w:tab/>
        <w:t>91,00</w:t>
      </w:r>
    </w:p>
    <w:p w14:paraId="6A8D2B4F" w14:textId="1502C4F8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Incident Beam Monochromator</w:t>
      </w:r>
      <w:r>
        <w:rPr>
          <w:sz w:val="22"/>
        </w:rPr>
        <w:tab/>
        <w:t>No</w:t>
      </w:r>
    </w:p>
    <w:p w14:paraId="264B2487" w14:textId="4442C8D8" w:rsidR="00243BDF" w:rsidRDefault="00243BDF" w:rsidP="00243BDF">
      <w:pPr>
        <w:tabs>
          <w:tab w:val="left" w:pos="3000"/>
        </w:tabs>
        <w:rPr>
          <w:sz w:val="22"/>
        </w:rPr>
      </w:pPr>
      <w:r>
        <w:rPr>
          <w:sz w:val="22"/>
        </w:rPr>
        <w:t>Spinning</w:t>
      </w:r>
      <w:r>
        <w:rPr>
          <w:sz w:val="22"/>
        </w:rPr>
        <w:tab/>
        <w:t>No</w:t>
      </w:r>
    </w:p>
    <w:p w14:paraId="511FE6C0" w14:textId="77777777" w:rsidR="00243BDF" w:rsidRDefault="00243BDF" w:rsidP="00243BDF">
      <w:pPr>
        <w:tabs>
          <w:tab w:val="left" w:pos="3000"/>
        </w:tabs>
        <w:rPr>
          <w:sz w:val="22"/>
        </w:rPr>
      </w:pPr>
    </w:p>
    <w:p w14:paraId="3CA2B069" w14:textId="77777777" w:rsidR="00000000" w:rsidRDefault="00DC3A8A">
      <w:pPr>
        <w:tabs>
          <w:tab w:val="left" w:pos="3000"/>
        </w:tabs>
      </w:pPr>
      <w:r>
        <w:br w:type="page"/>
      </w:r>
    </w:p>
    <w:p w14:paraId="485690B3" w14:textId="77777777" w:rsidR="00000000" w:rsidRDefault="00DC3A8A">
      <w:pPr>
        <w:pStyle w:val="Ttulo1"/>
      </w:pPr>
      <w:bookmarkStart w:id="13" w:name="_Toc505768728"/>
      <w:bookmarkStart w:id="14" w:name="_Toc508002631"/>
      <w:bookmarkStart w:id="15" w:name="_Toc508105173"/>
      <w:r>
        <w:t>Graphics:</w:t>
      </w:r>
      <w:bookmarkEnd w:id="13"/>
      <w:bookmarkEnd w:id="14"/>
      <w:r>
        <w:t xml:space="preserve"> </w:t>
      </w:r>
      <w:r>
        <w:rPr>
          <w:rFonts w:ascii="Times New Roman" w:hAnsi="Times New Roman"/>
          <w:b w:val="0"/>
          <w:kern w:val="0"/>
          <w:sz w:val="22"/>
        </w:rPr>
        <w:t>(Bookmark2)</w:t>
      </w:r>
      <w:bookmarkEnd w:id="15"/>
    </w:p>
    <w:p w14:paraId="3BF9F3BA" w14:textId="4FE43D40" w:rsidR="00000000" w:rsidRDefault="00DC3A8A">
      <w:pPr>
        <w:rPr>
          <w:sz w:val="22"/>
        </w:rPr>
      </w:pPr>
      <w:bookmarkStart w:id="16" w:name="Bookmark2"/>
      <w:bookmarkEnd w:id="16"/>
    </w:p>
    <w:p w14:paraId="020E9081" w14:textId="3D6A945A" w:rsidR="00243BDF" w:rsidRDefault="002974B2">
      <w:pPr>
        <w:rPr>
          <w:sz w:val="22"/>
        </w:rPr>
      </w:pPr>
      <w:r w:rsidRPr="00243BDF">
        <w:rPr>
          <w:noProof/>
        </w:rPr>
        <w:drawing>
          <wp:inline distT="0" distB="0" distL="0" distR="0" wp14:anchorId="5A4A35A7" wp14:editId="54362D09">
            <wp:extent cx="5276850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F218" w14:textId="77777777" w:rsidR="00000000" w:rsidRDefault="00DC3A8A">
      <w:r>
        <w:br w:type="page"/>
      </w:r>
    </w:p>
    <w:p w14:paraId="6EDF8684" w14:textId="77777777" w:rsidR="00000000" w:rsidRDefault="00DC3A8A">
      <w:pPr>
        <w:pStyle w:val="Ttulo1"/>
      </w:pPr>
      <w:bookmarkStart w:id="17" w:name="_Toc505768729"/>
      <w:bookmarkStart w:id="18" w:name="_Toc508002632"/>
      <w:bookmarkStart w:id="19" w:name="_Toc508105174"/>
      <w:r>
        <w:t>Peak List:</w:t>
      </w:r>
      <w:bookmarkEnd w:id="17"/>
      <w:bookmarkEnd w:id="18"/>
      <w:r>
        <w:t xml:space="preserve"> </w:t>
      </w:r>
      <w:r>
        <w:rPr>
          <w:rFonts w:ascii="Times New Roman" w:hAnsi="Times New Roman"/>
          <w:b w:val="0"/>
          <w:kern w:val="0"/>
          <w:sz w:val="22"/>
        </w:rPr>
        <w:t>(Bookmark 3)</w:t>
      </w:r>
      <w:bookmarkEnd w:id="19"/>
    </w:p>
    <w:p w14:paraId="10386347" w14:textId="304897F8" w:rsidR="00000000" w:rsidRDefault="00DC3A8A">
      <w:pPr>
        <w:rPr>
          <w:sz w:val="22"/>
        </w:rPr>
      </w:pPr>
      <w:bookmarkStart w:id="20" w:name="Bookmark3"/>
      <w:bookmarkEnd w:id="20"/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3F" w:firstRow="1" w:lastRow="0" w:firstColumn="0" w:lastColumn="0" w:noHBand="0" w:noVBand="0"/>
      </w:tblPr>
      <w:tblGrid>
        <w:gridCol w:w="1207"/>
        <w:gridCol w:w="1208"/>
        <w:gridCol w:w="1208"/>
        <w:gridCol w:w="1208"/>
        <w:gridCol w:w="1208"/>
        <w:gridCol w:w="1208"/>
        <w:gridCol w:w="1208"/>
      </w:tblGrid>
      <w:tr w:rsidR="00243BDF" w:rsidRPr="00243BDF" w14:paraId="5A66B9E6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tcBorders>
              <w:bottom w:val="single" w:sz="6" w:space="0" w:color="008000"/>
            </w:tcBorders>
            <w:shd w:val="clear" w:color="auto" w:fill="auto"/>
          </w:tcPr>
          <w:p w14:paraId="76C7DA92" w14:textId="01CFC03A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Pos. [°2Th.]</w:t>
            </w:r>
          </w:p>
        </w:tc>
        <w:tc>
          <w:tcPr>
            <w:tcW w:w="1208" w:type="dxa"/>
            <w:tcBorders>
              <w:bottom w:val="single" w:sz="6" w:space="0" w:color="008000"/>
            </w:tcBorders>
            <w:shd w:val="clear" w:color="auto" w:fill="auto"/>
          </w:tcPr>
          <w:p w14:paraId="6C19006F" w14:textId="1A0E291F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Height [cts]</w:t>
            </w:r>
          </w:p>
        </w:tc>
        <w:tc>
          <w:tcPr>
            <w:tcW w:w="1208" w:type="dxa"/>
            <w:tcBorders>
              <w:bottom w:val="single" w:sz="6" w:space="0" w:color="008000"/>
            </w:tcBorders>
            <w:shd w:val="clear" w:color="auto" w:fill="auto"/>
          </w:tcPr>
          <w:p w14:paraId="163283A9" w14:textId="2C4C38A5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FWHM [°2Th.]</w:t>
            </w:r>
          </w:p>
        </w:tc>
        <w:tc>
          <w:tcPr>
            <w:tcW w:w="1208" w:type="dxa"/>
            <w:tcBorders>
              <w:bottom w:val="single" w:sz="6" w:space="0" w:color="008000"/>
            </w:tcBorders>
            <w:shd w:val="clear" w:color="auto" w:fill="auto"/>
          </w:tcPr>
          <w:p w14:paraId="2AF19C13" w14:textId="0325ED22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d-spacing [Å]</w:t>
            </w:r>
          </w:p>
        </w:tc>
        <w:tc>
          <w:tcPr>
            <w:tcW w:w="1208" w:type="dxa"/>
            <w:tcBorders>
              <w:bottom w:val="single" w:sz="6" w:space="0" w:color="008000"/>
            </w:tcBorders>
            <w:shd w:val="clear" w:color="auto" w:fill="auto"/>
          </w:tcPr>
          <w:p w14:paraId="11FD48CA" w14:textId="6106E700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Rel. Int. [%]</w:t>
            </w:r>
          </w:p>
        </w:tc>
        <w:tc>
          <w:tcPr>
            <w:tcW w:w="1208" w:type="dxa"/>
            <w:tcBorders>
              <w:bottom w:val="single" w:sz="6" w:space="0" w:color="008000"/>
            </w:tcBorders>
            <w:shd w:val="clear" w:color="auto" w:fill="auto"/>
          </w:tcPr>
          <w:p w14:paraId="3CDE3697" w14:textId="60D8C6F0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Tip width [°2Th.]</w:t>
            </w:r>
          </w:p>
        </w:tc>
        <w:tc>
          <w:tcPr>
            <w:tcW w:w="1208" w:type="dxa"/>
            <w:tcBorders>
              <w:bottom w:val="single" w:sz="6" w:space="0" w:color="008000"/>
            </w:tcBorders>
            <w:shd w:val="clear" w:color="auto" w:fill="auto"/>
          </w:tcPr>
          <w:p w14:paraId="33E10417" w14:textId="7754D128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Matched by</w:t>
            </w:r>
          </w:p>
        </w:tc>
      </w:tr>
      <w:tr w:rsidR="00243BDF" w:rsidRPr="00243BDF" w14:paraId="5BBA6CDA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tcBorders>
              <w:top w:val="single" w:sz="6" w:space="0" w:color="008000"/>
            </w:tcBorders>
            <w:shd w:val="clear" w:color="auto" w:fill="auto"/>
          </w:tcPr>
          <w:p w14:paraId="31F69AB3" w14:textId="0BE8E1EC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25,6323</w:t>
            </w:r>
          </w:p>
        </w:tc>
        <w:tc>
          <w:tcPr>
            <w:tcW w:w="1208" w:type="dxa"/>
            <w:tcBorders>
              <w:top w:val="single" w:sz="6" w:space="0" w:color="008000"/>
            </w:tcBorders>
            <w:shd w:val="clear" w:color="auto" w:fill="auto"/>
          </w:tcPr>
          <w:p w14:paraId="5C999F51" w14:textId="002FCDEA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70,76</w:t>
            </w:r>
          </w:p>
        </w:tc>
        <w:tc>
          <w:tcPr>
            <w:tcW w:w="1208" w:type="dxa"/>
            <w:tcBorders>
              <w:top w:val="single" w:sz="6" w:space="0" w:color="008000"/>
            </w:tcBorders>
            <w:shd w:val="clear" w:color="auto" w:fill="auto"/>
          </w:tcPr>
          <w:p w14:paraId="0C81BB8C" w14:textId="44FB3FC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0,2952</w:t>
            </w:r>
          </w:p>
        </w:tc>
        <w:tc>
          <w:tcPr>
            <w:tcW w:w="1208" w:type="dxa"/>
            <w:tcBorders>
              <w:top w:val="single" w:sz="6" w:space="0" w:color="008000"/>
            </w:tcBorders>
            <w:shd w:val="clear" w:color="auto" w:fill="auto"/>
          </w:tcPr>
          <w:p w14:paraId="6804AA85" w14:textId="75CBABB5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3,47546</w:t>
            </w:r>
          </w:p>
        </w:tc>
        <w:tc>
          <w:tcPr>
            <w:tcW w:w="1208" w:type="dxa"/>
            <w:tcBorders>
              <w:top w:val="single" w:sz="6" w:space="0" w:color="008000"/>
            </w:tcBorders>
            <w:shd w:val="clear" w:color="auto" w:fill="auto"/>
          </w:tcPr>
          <w:p w14:paraId="160EA728" w14:textId="2187403B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0,01</w:t>
            </w:r>
          </w:p>
        </w:tc>
        <w:tc>
          <w:tcPr>
            <w:tcW w:w="1208" w:type="dxa"/>
            <w:tcBorders>
              <w:top w:val="single" w:sz="6" w:space="0" w:color="008000"/>
            </w:tcBorders>
            <w:shd w:val="clear" w:color="auto" w:fill="auto"/>
          </w:tcPr>
          <w:p w14:paraId="4B2F6027" w14:textId="5CB7EC7A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0,3542</w:t>
            </w:r>
          </w:p>
        </w:tc>
        <w:tc>
          <w:tcPr>
            <w:tcW w:w="1208" w:type="dxa"/>
            <w:tcBorders>
              <w:top w:val="single" w:sz="6" w:space="0" w:color="008000"/>
            </w:tcBorders>
            <w:shd w:val="clear" w:color="auto" w:fill="auto"/>
          </w:tcPr>
          <w:p w14:paraId="7388A1F7" w14:textId="77777777" w:rsidR="00243BDF" w:rsidRPr="00243BDF" w:rsidRDefault="00243BDF" w:rsidP="00243BDF">
            <w:pPr>
              <w:jc w:val="right"/>
              <w:rPr>
                <w:sz w:val="22"/>
              </w:rPr>
            </w:pPr>
          </w:p>
        </w:tc>
      </w:tr>
      <w:tr w:rsidR="00243BDF" w:rsidRPr="00243BDF" w14:paraId="0FA6755C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19EEC53C" w14:textId="16F7E462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27,3422</w:t>
            </w:r>
          </w:p>
        </w:tc>
        <w:tc>
          <w:tcPr>
            <w:tcW w:w="1208" w:type="dxa"/>
            <w:shd w:val="clear" w:color="auto" w:fill="auto"/>
          </w:tcPr>
          <w:p w14:paraId="781140B2" w14:textId="3F0131D5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1056732,00</w:t>
            </w:r>
          </w:p>
        </w:tc>
        <w:tc>
          <w:tcPr>
            <w:tcW w:w="1208" w:type="dxa"/>
            <w:shd w:val="clear" w:color="auto" w:fill="auto"/>
          </w:tcPr>
          <w:p w14:paraId="48EBEBD1" w14:textId="2BE194F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0,4133</w:t>
            </w:r>
          </w:p>
        </w:tc>
        <w:tc>
          <w:tcPr>
            <w:tcW w:w="1208" w:type="dxa"/>
            <w:shd w:val="clear" w:color="auto" w:fill="auto"/>
          </w:tcPr>
          <w:p w14:paraId="1DC29435" w14:textId="081D9B3C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3,26187</w:t>
            </w:r>
          </w:p>
        </w:tc>
        <w:tc>
          <w:tcPr>
            <w:tcW w:w="1208" w:type="dxa"/>
            <w:shd w:val="clear" w:color="auto" w:fill="auto"/>
          </w:tcPr>
          <w:p w14:paraId="4CBC8294" w14:textId="72D900CB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75,24</w:t>
            </w:r>
          </w:p>
        </w:tc>
        <w:tc>
          <w:tcPr>
            <w:tcW w:w="1208" w:type="dxa"/>
            <w:shd w:val="clear" w:color="auto" w:fill="auto"/>
          </w:tcPr>
          <w:p w14:paraId="76EA52FC" w14:textId="0A006E33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0,4959</w:t>
            </w:r>
          </w:p>
        </w:tc>
        <w:tc>
          <w:tcPr>
            <w:tcW w:w="1208" w:type="dxa"/>
            <w:shd w:val="clear" w:color="auto" w:fill="auto"/>
          </w:tcPr>
          <w:p w14:paraId="167E8AFB" w14:textId="4D905725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00-029-0615</w:t>
            </w:r>
          </w:p>
        </w:tc>
      </w:tr>
      <w:tr w:rsidR="00243BDF" w:rsidRPr="00243BDF" w14:paraId="3FAF0C57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7FF10A68" w14:textId="356BFE42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28,4948</w:t>
            </w:r>
          </w:p>
        </w:tc>
        <w:tc>
          <w:tcPr>
            <w:tcW w:w="1208" w:type="dxa"/>
            <w:shd w:val="clear" w:color="auto" w:fill="auto"/>
          </w:tcPr>
          <w:p w14:paraId="5D293CA1" w14:textId="0B05FF53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1404519,00</w:t>
            </w:r>
          </w:p>
        </w:tc>
        <w:tc>
          <w:tcPr>
            <w:tcW w:w="1208" w:type="dxa"/>
            <w:shd w:val="clear" w:color="auto" w:fill="auto"/>
          </w:tcPr>
          <w:p w14:paraId="1207C847" w14:textId="0020C25D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0,1771</w:t>
            </w:r>
          </w:p>
        </w:tc>
        <w:tc>
          <w:tcPr>
            <w:tcW w:w="1208" w:type="dxa"/>
            <w:shd w:val="clear" w:color="auto" w:fill="auto"/>
          </w:tcPr>
          <w:p w14:paraId="4F9B12D3" w14:textId="03CD0789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3,13250</w:t>
            </w:r>
          </w:p>
        </w:tc>
        <w:tc>
          <w:tcPr>
            <w:tcW w:w="1208" w:type="dxa"/>
            <w:shd w:val="clear" w:color="auto" w:fill="auto"/>
          </w:tcPr>
          <w:p w14:paraId="0B2E09FD" w14:textId="6BA6CA84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100,00</w:t>
            </w:r>
          </w:p>
        </w:tc>
        <w:tc>
          <w:tcPr>
            <w:tcW w:w="1208" w:type="dxa"/>
            <w:shd w:val="clear" w:color="auto" w:fill="auto"/>
          </w:tcPr>
          <w:p w14:paraId="0041E084" w14:textId="78B4178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0,2125</w:t>
            </w:r>
          </w:p>
        </w:tc>
        <w:tc>
          <w:tcPr>
            <w:tcW w:w="1208" w:type="dxa"/>
            <w:shd w:val="clear" w:color="auto" w:fill="auto"/>
          </w:tcPr>
          <w:p w14:paraId="7A4EE4DE" w14:textId="2FF8A856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01-075-0590</w:t>
            </w:r>
          </w:p>
        </w:tc>
      </w:tr>
      <w:tr w:rsidR="00243BDF" w:rsidRPr="00243BDF" w14:paraId="2FB3F5E5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397938DA" w14:textId="715EA78F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45,3955</w:t>
            </w:r>
          </w:p>
        </w:tc>
        <w:tc>
          <w:tcPr>
            <w:tcW w:w="1208" w:type="dxa"/>
            <w:shd w:val="clear" w:color="auto" w:fill="auto"/>
          </w:tcPr>
          <w:p w14:paraId="7A86D577" w14:textId="574EFB41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29,31</w:t>
            </w:r>
          </w:p>
        </w:tc>
        <w:tc>
          <w:tcPr>
            <w:tcW w:w="1208" w:type="dxa"/>
            <w:shd w:val="clear" w:color="auto" w:fill="auto"/>
          </w:tcPr>
          <w:p w14:paraId="21B82101" w14:textId="0C09D272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0,3542</w:t>
            </w:r>
          </w:p>
        </w:tc>
        <w:tc>
          <w:tcPr>
            <w:tcW w:w="1208" w:type="dxa"/>
            <w:shd w:val="clear" w:color="auto" w:fill="auto"/>
          </w:tcPr>
          <w:p w14:paraId="2FD6F70F" w14:textId="6FDB0D1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1,99792</w:t>
            </w:r>
          </w:p>
        </w:tc>
        <w:tc>
          <w:tcPr>
            <w:tcW w:w="1208" w:type="dxa"/>
            <w:shd w:val="clear" w:color="auto" w:fill="auto"/>
          </w:tcPr>
          <w:p w14:paraId="64D0D02A" w14:textId="41933075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0,00</w:t>
            </w:r>
          </w:p>
        </w:tc>
        <w:tc>
          <w:tcPr>
            <w:tcW w:w="1208" w:type="dxa"/>
            <w:shd w:val="clear" w:color="auto" w:fill="auto"/>
          </w:tcPr>
          <w:p w14:paraId="39CED3AB" w14:textId="46B6DC62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0,4251</w:t>
            </w:r>
          </w:p>
        </w:tc>
        <w:tc>
          <w:tcPr>
            <w:tcW w:w="1208" w:type="dxa"/>
            <w:shd w:val="clear" w:color="auto" w:fill="auto"/>
          </w:tcPr>
          <w:p w14:paraId="4E9B1CFD" w14:textId="70317A4F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00-029-0615</w:t>
            </w:r>
          </w:p>
        </w:tc>
      </w:tr>
      <w:tr w:rsidR="00243BDF" w:rsidRPr="00243BDF" w14:paraId="54B78DEC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25ED1FD2" w14:textId="352E1951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53,8147</w:t>
            </w:r>
          </w:p>
        </w:tc>
        <w:tc>
          <w:tcPr>
            <w:tcW w:w="1208" w:type="dxa"/>
            <w:shd w:val="clear" w:color="auto" w:fill="auto"/>
          </w:tcPr>
          <w:p w14:paraId="14EA75A9" w14:textId="448E1291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9,30</w:t>
            </w:r>
          </w:p>
        </w:tc>
        <w:tc>
          <w:tcPr>
            <w:tcW w:w="1208" w:type="dxa"/>
            <w:shd w:val="clear" w:color="auto" w:fill="auto"/>
          </w:tcPr>
          <w:p w14:paraId="01B09AFB" w14:textId="196B0BDC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0,3542</w:t>
            </w:r>
          </w:p>
        </w:tc>
        <w:tc>
          <w:tcPr>
            <w:tcW w:w="1208" w:type="dxa"/>
            <w:shd w:val="clear" w:color="auto" w:fill="auto"/>
          </w:tcPr>
          <w:p w14:paraId="6F3646B4" w14:textId="3AB2BFD4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1,70354</w:t>
            </w:r>
          </w:p>
        </w:tc>
        <w:tc>
          <w:tcPr>
            <w:tcW w:w="1208" w:type="dxa"/>
            <w:shd w:val="clear" w:color="auto" w:fill="auto"/>
          </w:tcPr>
          <w:p w14:paraId="10435817" w14:textId="7675F7BD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0,00</w:t>
            </w:r>
          </w:p>
        </w:tc>
        <w:tc>
          <w:tcPr>
            <w:tcW w:w="1208" w:type="dxa"/>
            <w:shd w:val="clear" w:color="auto" w:fill="auto"/>
          </w:tcPr>
          <w:p w14:paraId="029715BE" w14:textId="26ADF1B1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0,4251</w:t>
            </w:r>
          </w:p>
        </w:tc>
        <w:tc>
          <w:tcPr>
            <w:tcW w:w="1208" w:type="dxa"/>
            <w:shd w:val="clear" w:color="auto" w:fill="auto"/>
          </w:tcPr>
          <w:p w14:paraId="7929D404" w14:textId="7A1DD9A8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00-029-0615</w:t>
            </w:r>
          </w:p>
        </w:tc>
      </w:tr>
      <w:tr w:rsidR="00243BDF" w:rsidRPr="00243BDF" w14:paraId="3FD109D3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20CC79DE" w14:textId="6633F15F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56,3589</w:t>
            </w:r>
          </w:p>
        </w:tc>
        <w:tc>
          <w:tcPr>
            <w:tcW w:w="1208" w:type="dxa"/>
            <w:shd w:val="clear" w:color="auto" w:fill="auto"/>
          </w:tcPr>
          <w:p w14:paraId="5F6BF909" w14:textId="71BFC6B7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477,27</w:t>
            </w:r>
          </w:p>
        </w:tc>
        <w:tc>
          <w:tcPr>
            <w:tcW w:w="1208" w:type="dxa"/>
            <w:shd w:val="clear" w:color="auto" w:fill="auto"/>
          </w:tcPr>
          <w:p w14:paraId="4C3DC1BC" w14:textId="65374853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0,1476</w:t>
            </w:r>
          </w:p>
        </w:tc>
        <w:tc>
          <w:tcPr>
            <w:tcW w:w="1208" w:type="dxa"/>
            <w:shd w:val="clear" w:color="auto" w:fill="auto"/>
          </w:tcPr>
          <w:p w14:paraId="783E1F9C" w14:textId="14DE7D15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1,63253</w:t>
            </w:r>
          </w:p>
        </w:tc>
        <w:tc>
          <w:tcPr>
            <w:tcW w:w="1208" w:type="dxa"/>
            <w:shd w:val="clear" w:color="auto" w:fill="auto"/>
          </w:tcPr>
          <w:p w14:paraId="024FAD78" w14:textId="36715BC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0,03</w:t>
            </w:r>
          </w:p>
        </w:tc>
        <w:tc>
          <w:tcPr>
            <w:tcW w:w="1208" w:type="dxa"/>
            <w:shd w:val="clear" w:color="auto" w:fill="auto"/>
          </w:tcPr>
          <w:p w14:paraId="45BE8991" w14:textId="35DBCB1F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0,1771</w:t>
            </w:r>
          </w:p>
        </w:tc>
        <w:tc>
          <w:tcPr>
            <w:tcW w:w="1208" w:type="dxa"/>
            <w:shd w:val="clear" w:color="auto" w:fill="auto"/>
          </w:tcPr>
          <w:p w14:paraId="39B069A1" w14:textId="4C0C4392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01-075-0590</w:t>
            </w:r>
          </w:p>
        </w:tc>
      </w:tr>
      <w:tr w:rsidR="00243BDF" w:rsidRPr="00243BDF" w14:paraId="43127804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5172B04E" w14:textId="0D8913A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58,8315</w:t>
            </w:r>
          </w:p>
        </w:tc>
        <w:tc>
          <w:tcPr>
            <w:tcW w:w="1208" w:type="dxa"/>
            <w:shd w:val="clear" w:color="auto" w:fill="auto"/>
          </w:tcPr>
          <w:p w14:paraId="37E27335" w14:textId="5EC4B34E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5618,73</w:t>
            </w:r>
          </w:p>
        </w:tc>
        <w:tc>
          <w:tcPr>
            <w:tcW w:w="1208" w:type="dxa"/>
            <w:shd w:val="clear" w:color="auto" w:fill="auto"/>
          </w:tcPr>
          <w:p w14:paraId="056A8E0D" w14:textId="3B1FA0E9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0,0590</w:t>
            </w:r>
          </w:p>
        </w:tc>
        <w:tc>
          <w:tcPr>
            <w:tcW w:w="1208" w:type="dxa"/>
            <w:shd w:val="clear" w:color="auto" w:fill="auto"/>
          </w:tcPr>
          <w:p w14:paraId="63D83B5F" w14:textId="476CE1DC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1,56968</w:t>
            </w:r>
          </w:p>
        </w:tc>
        <w:tc>
          <w:tcPr>
            <w:tcW w:w="1208" w:type="dxa"/>
            <w:shd w:val="clear" w:color="auto" w:fill="auto"/>
          </w:tcPr>
          <w:p w14:paraId="796AA39E" w14:textId="37219F3F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0,40</w:t>
            </w:r>
          </w:p>
        </w:tc>
        <w:tc>
          <w:tcPr>
            <w:tcW w:w="1208" w:type="dxa"/>
            <w:shd w:val="clear" w:color="auto" w:fill="auto"/>
          </w:tcPr>
          <w:p w14:paraId="0B13EB20" w14:textId="1FE70410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0,0708</w:t>
            </w:r>
          </w:p>
        </w:tc>
        <w:tc>
          <w:tcPr>
            <w:tcW w:w="1208" w:type="dxa"/>
            <w:shd w:val="clear" w:color="auto" w:fill="auto"/>
          </w:tcPr>
          <w:p w14:paraId="162FCE85" w14:textId="7C939AEC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01-075-0590</w:t>
            </w:r>
          </w:p>
        </w:tc>
      </w:tr>
      <w:tr w:rsidR="00243BDF" w:rsidRPr="00243BDF" w14:paraId="3565147D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auto"/>
          </w:tcPr>
          <w:p w14:paraId="36931808" w14:textId="45AB4A04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59,0073</w:t>
            </w:r>
          </w:p>
        </w:tc>
        <w:tc>
          <w:tcPr>
            <w:tcW w:w="1208" w:type="dxa"/>
            <w:shd w:val="clear" w:color="auto" w:fill="auto"/>
          </w:tcPr>
          <w:p w14:paraId="440DB7EF" w14:textId="57436613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2930,37</w:t>
            </w:r>
          </w:p>
        </w:tc>
        <w:tc>
          <w:tcPr>
            <w:tcW w:w="1208" w:type="dxa"/>
            <w:shd w:val="clear" w:color="auto" w:fill="auto"/>
          </w:tcPr>
          <w:p w14:paraId="5D561B2C" w14:textId="4FAFD2F3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0,0720</w:t>
            </w:r>
          </w:p>
        </w:tc>
        <w:tc>
          <w:tcPr>
            <w:tcW w:w="1208" w:type="dxa"/>
            <w:shd w:val="clear" w:color="auto" w:fill="auto"/>
          </w:tcPr>
          <w:p w14:paraId="4B5D4E89" w14:textId="273C8B45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1,56801</w:t>
            </w:r>
          </w:p>
        </w:tc>
        <w:tc>
          <w:tcPr>
            <w:tcW w:w="1208" w:type="dxa"/>
            <w:shd w:val="clear" w:color="auto" w:fill="auto"/>
          </w:tcPr>
          <w:p w14:paraId="559AB8A8" w14:textId="58B7AB7C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0,21</w:t>
            </w:r>
          </w:p>
        </w:tc>
        <w:tc>
          <w:tcPr>
            <w:tcW w:w="1208" w:type="dxa"/>
            <w:shd w:val="clear" w:color="auto" w:fill="auto"/>
          </w:tcPr>
          <w:p w14:paraId="2BAAEB89" w14:textId="193A9096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0,0864</w:t>
            </w:r>
          </w:p>
        </w:tc>
        <w:tc>
          <w:tcPr>
            <w:tcW w:w="1208" w:type="dxa"/>
            <w:shd w:val="clear" w:color="auto" w:fill="auto"/>
          </w:tcPr>
          <w:p w14:paraId="571AACD4" w14:textId="77777777" w:rsidR="00243BDF" w:rsidRPr="00243BDF" w:rsidRDefault="00243BDF" w:rsidP="00243BDF">
            <w:pPr>
              <w:jc w:val="right"/>
              <w:rPr>
                <w:sz w:val="22"/>
              </w:rPr>
            </w:pPr>
          </w:p>
        </w:tc>
      </w:tr>
    </w:tbl>
    <w:p w14:paraId="6BFAE154" w14:textId="77777777" w:rsidR="00243BDF" w:rsidRDefault="00243BDF">
      <w:pPr>
        <w:rPr>
          <w:sz w:val="22"/>
        </w:rPr>
      </w:pPr>
    </w:p>
    <w:p w14:paraId="5E454EDE" w14:textId="77777777" w:rsidR="00000000" w:rsidRDefault="00DC3A8A">
      <w:r>
        <w:br w:type="page"/>
      </w:r>
    </w:p>
    <w:p w14:paraId="23EF7DB5" w14:textId="77777777" w:rsidR="00000000" w:rsidRDefault="00DC3A8A">
      <w:pPr>
        <w:pStyle w:val="Ttulo1"/>
      </w:pPr>
      <w:bookmarkStart w:id="21" w:name="_Toc505768730"/>
      <w:bookmarkStart w:id="22" w:name="_Toc508002633"/>
      <w:bookmarkStart w:id="23" w:name="_Toc508105175"/>
      <w:r>
        <w:t>Identified Patterns List:</w:t>
      </w:r>
      <w:bookmarkEnd w:id="21"/>
      <w:bookmarkEnd w:id="22"/>
      <w:r>
        <w:t xml:space="preserve"> </w:t>
      </w:r>
      <w:r>
        <w:rPr>
          <w:rFonts w:ascii="Times New Roman" w:hAnsi="Times New Roman"/>
          <w:b w:val="0"/>
          <w:kern w:val="0"/>
          <w:sz w:val="22"/>
        </w:rPr>
        <w:t>(Bookmark4)</w:t>
      </w:r>
      <w:bookmarkEnd w:id="23"/>
    </w:p>
    <w:p w14:paraId="35B6412D" w14:textId="76C98A7A" w:rsidR="00000000" w:rsidRDefault="00DC3A8A">
      <w:pPr>
        <w:rPr>
          <w:sz w:val="22"/>
        </w:rPr>
      </w:pPr>
      <w:bookmarkStart w:id="24" w:name="Bookmark4"/>
      <w:bookmarkEnd w:id="24"/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3F" w:firstRow="1" w:lastRow="0" w:firstColumn="0" w:lastColumn="0" w:noHBand="0" w:noVBand="0"/>
      </w:tblPr>
      <w:tblGrid>
        <w:gridCol w:w="920"/>
        <w:gridCol w:w="1350"/>
        <w:gridCol w:w="785"/>
        <w:gridCol w:w="1350"/>
        <w:gridCol w:w="1350"/>
        <w:gridCol w:w="1350"/>
        <w:gridCol w:w="1350"/>
      </w:tblGrid>
      <w:tr w:rsidR="00243BDF" w:rsidRPr="00243BDF" w14:paraId="05F8824D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920" w:type="dxa"/>
            <w:tcBorders>
              <w:bottom w:val="single" w:sz="6" w:space="0" w:color="008000"/>
            </w:tcBorders>
            <w:shd w:val="clear" w:color="auto" w:fill="auto"/>
          </w:tcPr>
          <w:p w14:paraId="1C662717" w14:textId="4E787D4B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Visible</w:t>
            </w:r>
          </w:p>
        </w:tc>
        <w:tc>
          <w:tcPr>
            <w:tcW w:w="1350" w:type="dxa"/>
            <w:tcBorders>
              <w:bottom w:val="single" w:sz="6" w:space="0" w:color="008000"/>
            </w:tcBorders>
            <w:shd w:val="clear" w:color="auto" w:fill="auto"/>
          </w:tcPr>
          <w:p w14:paraId="15F65362" w14:textId="7F6B9237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Ref. Code</w:t>
            </w:r>
          </w:p>
        </w:tc>
        <w:tc>
          <w:tcPr>
            <w:tcW w:w="785" w:type="dxa"/>
            <w:tcBorders>
              <w:bottom w:val="single" w:sz="6" w:space="0" w:color="008000"/>
            </w:tcBorders>
            <w:shd w:val="clear" w:color="auto" w:fill="auto"/>
          </w:tcPr>
          <w:p w14:paraId="25E988A8" w14:textId="5CD53E5E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Score</w:t>
            </w:r>
          </w:p>
        </w:tc>
        <w:tc>
          <w:tcPr>
            <w:tcW w:w="1350" w:type="dxa"/>
            <w:tcBorders>
              <w:bottom w:val="single" w:sz="6" w:space="0" w:color="008000"/>
            </w:tcBorders>
            <w:shd w:val="clear" w:color="auto" w:fill="auto"/>
          </w:tcPr>
          <w:p w14:paraId="0B2C5566" w14:textId="7BC675AF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Compound Name</w:t>
            </w:r>
          </w:p>
        </w:tc>
        <w:tc>
          <w:tcPr>
            <w:tcW w:w="1350" w:type="dxa"/>
            <w:tcBorders>
              <w:bottom w:val="single" w:sz="6" w:space="0" w:color="008000"/>
            </w:tcBorders>
            <w:shd w:val="clear" w:color="auto" w:fill="auto"/>
          </w:tcPr>
          <w:p w14:paraId="3ED4DEA8" w14:textId="079DBD1A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Displacement [°2Th.]</w:t>
            </w:r>
          </w:p>
        </w:tc>
        <w:tc>
          <w:tcPr>
            <w:tcW w:w="1350" w:type="dxa"/>
            <w:tcBorders>
              <w:bottom w:val="single" w:sz="6" w:space="0" w:color="008000"/>
            </w:tcBorders>
            <w:shd w:val="clear" w:color="auto" w:fill="auto"/>
          </w:tcPr>
          <w:p w14:paraId="076E9A24" w14:textId="496C521B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Scale Factor</w:t>
            </w:r>
          </w:p>
        </w:tc>
        <w:tc>
          <w:tcPr>
            <w:tcW w:w="1350" w:type="dxa"/>
            <w:tcBorders>
              <w:bottom w:val="single" w:sz="6" w:space="0" w:color="008000"/>
            </w:tcBorders>
            <w:shd w:val="clear" w:color="auto" w:fill="auto"/>
          </w:tcPr>
          <w:p w14:paraId="391C1904" w14:textId="5B96B078" w:rsidR="00243BDF" w:rsidRPr="00243BDF" w:rsidRDefault="00243BDF" w:rsidP="00243BDF">
            <w:pPr>
              <w:jc w:val="center"/>
              <w:rPr>
                <w:sz w:val="22"/>
              </w:rPr>
            </w:pPr>
            <w:r w:rsidRPr="00243BDF">
              <w:rPr>
                <w:sz w:val="22"/>
              </w:rPr>
              <w:t>Chemical Formula</w:t>
            </w:r>
          </w:p>
        </w:tc>
      </w:tr>
      <w:tr w:rsidR="00243BDF" w:rsidRPr="00243BDF" w14:paraId="3FB503B6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920" w:type="dxa"/>
            <w:tcBorders>
              <w:top w:val="single" w:sz="6" w:space="0" w:color="008000"/>
            </w:tcBorders>
            <w:shd w:val="clear" w:color="auto" w:fill="auto"/>
          </w:tcPr>
          <w:p w14:paraId="29AB8144" w14:textId="3EFCE38E" w:rsidR="00243BDF" w:rsidRPr="00243BDF" w:rsidRDefault="00243BDF" w:rsidP="00243BDF">
            <w:pPr>
              <w:rPr>
                <w:sz w:val="22"/>
              </w:rPr>
            </w:pPr>
            <w:r w:rsidRPr="00243BDF">
              <w:rPr>
                <w:sz w:val="22"/>
              </w:rPr>
              <w:t>*</w:t>
            </w:r>
          </w:p>
        </w:tc>
        <w:tc>
          <w:tcPr>
            <w:tcW w:w="1350" w:type="dxa"/>
            <w:tcBorders>
              <w:top w:val="single" w:sz="6" w:space="0" w:color="008000"/>
            </w:tcBorders>
            <w:shd w:val="clear" w:color="auto" w:fill="auto"/>
          </w:tcPr>
          <w:p w14:paraId="338AD782" w14:textId="06B29103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00-029-0615</w:t>
            </w:r>
          </w:p>
        </w:tc>
        <w:tc>
          <w:tcPr>
            <w:tcW w:w="785" w:type="dxa"/>
            <w:tcBorders>
              <w:top w:val="single" w:sz="6" w:space="0" w:color="008000"/>
            </w:tcBorders>
            <w:shd w:val="clear" w:color="auto" w:fill="auto"/>
          </w:tcPr>
          <w:p w14:paraId="707A6CD7" w14:textId="0B71CC14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33</w:t>
            </w:r>
          </w:p>
        </w:tc>
        <w:tc>
          <w:tcPr>
            <w:tcW w:w="1350" w:type="dxa"/>
            <w:tcBorders>
              <w:top w:val="single" w:sz="6" w:space="0" w:color="008000"/>
            </w:tcBorders>
            <w:shd w:val="clear" w:color="auto" w:fill="auto"/>
          </w:tcPr>
          <w:p w14:paraId="23AE7369" w14:textId="27AEC048" w:rsidR="00243BDF" w:rsidRPr="00243BDF" w:rsidRDefault="00243BDF" w:rsidP="00243BDF">
            <w:pPr>
              <w:rPr>
                <w:sz w:val="22"/>
              </w:rPr>
            </w:pPr>
            <w:r w:rsidRPr="00243BDF">
              <w:rPr>
                <w:sz w:val="22"/>
              </w:rPr>
              <w:t>Gallium Arsenide</w:t>
            </w:r>
          </w:p>
        </w:tc>
        <w:tc>
          <w:tcPr>
            <w:tcW w:w="1350" w:type="dxa"/>
            <w:tcBorders>
              <w:top w:val="single" w:sz="6" w:space="0" w:color="008000"/>
            </w:tcBorders>
            <w:shd w:val="clear" w:color="auto" w:fill="auto"/>
          </w:tcPr>
          <w:p w14:paraId="768E4DFF" w14:textId="761359A7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0,000</w:t>
            </w:r>
          </w:p>
        </w:tc>
        <w:tc>
          <w:tcPr>
            <w:tcW w:w="1350" w:type="dxa"/>
            <w:tcBorders>
              <w:top w:val="single" w:sz="6" w:space="0" w:color="008000"/>
            </w:tcBorders>
            <w:shd w:val="clear" w:color="auto" w:fill="auto"/>
          </w:tcPr>
          <w:p w14:paraId="4C531B15" w14:textId="5F635127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0,441</w:t>
            </w:r>
          </w:p>
        </w:tc>
        <w:tc>
          <w:tcPr>
            <w:tcW w:w="1350" w:type="dxa"/>
            <w:tcBorders>
              <w:top w:val="single" w:sz="6" w:space="0" w:color="008000"/>
            </w:tcBorders>
            <w:shd w:val="clear" w:color="auto" w:fill="auto"/>
          </w:tcPr>
          <w:p w14:paraId="2B42E0C1" w14:textId="002D3E2E" w:rsidR="00243BDF" w:rsidRPr="00243BDF" w:rsidRDefault="00243BDF" w:rsidP="00243BDF">
            <w:pPr>
              <w:rPr>
                <w:sz w:val="22"/>
              </w:rPr>
            </w:pPr>
            <w:r w:rsidRPr="00243BDF">
              <w:rPr>
                <w:sz w:val="22"/>
              </w:rPr>
              <w:t>Ga As</w:t>
            </w:r>
          </w:p>
        </w:tc>
      </w:tr>
      <w:tr w:rsidR="00243BDF" w:rsidRPr="00243BDF" w14:paraId="1D93E9AE" w14:textId="77777777" w:rsidTr="00243BDF">
        <w:tblPrEx>
          <w:tblCellMar>
            <w:top w:w="0" w:type="dxa"/>
            <w:bottom w:w="0" w:type="dxa"/>
          </w:tblCellMar>
        </w:tblPrEx>
        <w:tc>
          <w:tcPr>
            <w:tcW w:w="920" w:type="dxa"/>
            <w:shd w:val="clear" w:color="auto" w:fill="auto"/>
          </w:tcPr>
          <w:p w14:paraId="1E5C2E6B" w14:textId="62B72B99" w:rsidR="00243BDF" w:rsidRPr="00243BDF" w:rsidRDefault="00243BDF" w:rsidP="00243BDF">
            <w:pPr>
              <w:rPr>
                <w:sz w:val="22"/>
              </w:rPr>
            </w:pPr>
            <w:r w:rsidRPr="00243BDF">
              <w:rPr>
                <w:sz w:val="22"/>
              </w:rPr>
              <w:t>*</w:t>
            </w:r>
          </w:p>
        </w:tc>
        <w:tc>
          <w:tcPr>
            <w:tcW w:w="1350" w:type="dxa"/>
            <w:shd w:val="clear" w:color="auto" w:fill="auto"/>
          </w:tcPr>
          <w:p w14:paraId="516D756B" w14:textId="281071F7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01-075-0590</w:t>
            </w:r>
          </w:p>
        </w:tc>
        <w:tc>
          <w:tcPr>
            <w:tcW w:w="785" w:type="dxa"/>
            <w:shd w:val="clear" w:color="auto" w:fill="auto"/>
          </w:tcPr>
          <w:p w14:paraId="6F3E6CB3" w14:textId="19F0C961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22</w:t>
            </w:r>
          </w:p>
        </w:tc>
        <w:tc>
          <w:tcPr>
            <w:tcW w:w="1350" w:type="dxa"/>
            <w:shd w:val="clear" w:color="auto" w:fill="auto"/>
          </w:tcPr>
          <w:p w14:paraId="48DCFF45" w14:textId="456A4E01" w:rsidR="00243BDF" w:rsidRPr="00243BDF" w:rsidRDefault="00243BDF" w:rsidP="00243BDF">
            <w:pPr>
              <w:rPr>
                <w:sz w:val="22"/>
              </w:rPr>
            </w:pPr>
            <w:r w:rsidRPr="00243BDF">
              <w:rPr>
                <w:sz w:val="22"/>
              </w:rPr>
              <w:t>Silicon</w:t>
            </w:r>
          </w:p>
        </w:tc>
        <w:tc>
          <w:tcPr>
            <w:tcW w:w="1350" w:type="dxa"/>
            <w:shd w:val="clear" w:color="auto" w:fill="auto"/>
          </w:tcPr>
          <w:p w14:paraId="6139D7CD" w14:textId="1A3F45F2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0,000</w:t>
            </w:r>
          </w:p>
        </w:tc>
        <w:tc>
          <w:tcPr>
            <w:tcW w:w="1350" w:type="dxa"/>
            <w:shd w:val="clear" w:color="auto" w:fill="auto"/>
          </w:tcPr>
          <w:p w14:paraId="0318B63B" w14:textId="086B16A1" w:rsidR="00243BDF" w:rsidRPr="00243BDF" w:rsidRDefault="00243BDF" w:rsidP="00243BDF">
            <w:pPr>
              <w:jc w:val="right"/>
              <w:rPr>
                <w:sz w:val="22"/>
              </w:rPr>
            </w:pPr>
            <w:r w:rsidRPr="00243BDF">
              <w:rPr>
                <w:sz w:val="22"/>
              </w:rPr>
              <w:t>0,636</w:t>
            </w:r>
          </w:p>
        </w:tc>
        <w:tc>
          <w:tcPr>
            <w:tcW w:w="1350" w:type="dxa"/>
            <w:shd w:val="clear" w:color="auto" w:fill="auto"/>
          </w:tcPr>
          <w:p w14:paraId="6613B858" w14:textId="0F4FDD6E" w:rsidR="00243BDF" w:rsidRPr="00243BDF" w:rsidRDefault="00243BDF" w:rsidP="00243BDF">
            <w:pPr>
              <w:rPr>
                <w:sz w:val="22"/>
              </w:rPr>
            </w:pPr>
            <w:r w:rsidRPr="00243BDF">
              <w:rPr>
                <w:sz w:val="22"/>
              </w:rPr>
              <w:t>Si</w:t>
            </w:r>
          </w:p>
        </w:tc>
      </w:tr>
    </w:tbl>
    <w:p w14:paraId="2CD26F2B" w14:textId="77777777" w:rsidR="00243BDF" w:rsidRDefault="00243BDF">
      <w:pPr>
        <w:rPr>
          <w:sz w:val="22"/>
        </w:rPr>
      </w:pPr>
    </w:p>
    <w:p w14:paraId="2BEF2C92" w14:textId="77777777" w:rsidR="00000000" w:rsidRDefault="00DC3A8A">
      <w:pPr>
        <w:rPr>
          <w:sz w:val="22"/>
        </w:rPr>
      </w:pPr>
    </w:p>
    <w:p w14:paraId="118DB2FC" w14:textId="77777777" w:rsidR="00000000" w:rsidRDefault="00DC3A8A"/>
    <w:p w14:paraId="04182E24" w14:textId="77777777" w:rsidR="00000000" w:rsidRDefault="00DC3A8A">
      <w:pPr>
        <w:pStyle w:val="Ttulo1"/>
      </w:pPr>
      <w:bookmarkStart w:id="25" w:name="_Toc508002634"/>
      <w:bookmarkStart w:id="26" w:name="_Toc508105176"/>
      <w:r>
        <w:t>Plot of Identified Phases:</w:t>
      </w:r>
      <w:bookmarkEnd w:id="25"/>
      <w:r>
        <w:t xml:space="preserve"> </w:t>
      </w:r>
      <w:r>
        <w:rPr>
          <w:rFonts w:ascii="Times New Roman" w:hAnsi="Times New Roman"/>
          <w:b w:val="0"/>
          <w:kern w:val="0"/>
          <w:sz w:val="22"/>
        </w:rPr>
        <w:t>(Bookmark 5)</w:t>
      </w:r>
      <w:bookmarkEnd w:id="26"/>
    </w:p>
    <w:p w14:paraId="2EAEBE39" w14:textId="05EE8E9F" w:rsidR="00000000" w:rsidRDefault="00DC3A8A">
      <w:pPr>
        <w:rPr>
          <w:sz w:val="22"/>
        </w:rPr>
      </w:pPr>
      <w:bookmarkStart w:id="27" w:name="Bookmark5"/>
      <w:bookmarkEnd w:id="27"/>
    </w:p>
    <w:p w14:paraId="2BE20C15" w14:textId="5EAC2DBD" w:rsidR="00243BDF" w:rsidRDefault="002974B2">
      <w:pPr>
        <w:rPr>
          <w:sz w:val="22"/>
        </w:rPr>
      </w:pPr>
      <w:r w:rsidRPr="00243BDF">
        <w:rPr>
          <w:noProof/>
        </w:rPr>
        <w:drawing>
          <wp:inline distT="0" distB="0" distL="0" distR="0" wp14:anchorId="10F03ADF" wp14:editId="7154D63F">
            <wp:extent cx="5276850" cy="2971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4B74" w14:textId="77777777" w:rsidR="00000000" w:rsidRDefault="00DC3A8A">
      <w:r>
        <w:br w:type="page"/>
      </w:r>
    </w:p>
    <w:p w14:paraId="058F6435" w14:textId="77777777" w:rsidR="00000000" w:rsidRDefault="00DC3A8A">
      <w:pPr>
        <w:pStyle w:val="Ttulo1"/>
      </w:pPr>
      <w:bookmarkStart w:id="28" w:name="_Toc505768731"/>
      <w:bookmarkStart w:id="29" w:name="_Toc508002635"/>
      <w:bookmarkStart w:id="30" w:name="_Toc508105177"/>
      <w:r>
        <w:t>Document History:</w:t>
      </w:r>
      <w:bookmarkEnd w:id="28"/>
      <w:bookmarkEnd w:id="29"/>
      <w:r>
        <w:t xml:space="preserve"> </w:t>
      </w:r>
      <w:r>
        <w:rPr>
          <w:rFonts w:ascii="Times New Roman" w:hAnsi="Times New Roman"/>
          <w:b w:val="0"/>
          <w:kern w:val="0"/>
          <w:sz w:val="22"/>
        </w:rPr>
        <w:t>(Bookmark 6)</w:t>
      </w:r>
      <w:bookmarkEnd w:id="30"/>
    </w:p>
    <w:p w14:paraId="6903E82B" w14:textId="60E99009" w:rsidR="00000000" w:rsidRDefault="00DC3A8A">
      <w:pPr>
        <w:rPr>
          <w:sz w:val="22"/>
        </w:rPr>
      </w:pPr>
      <w:bookmarkStart w:id="31" w:name="Bookmark6"/>
      <w:bookmarkEnd w:id="31"/>
    </w:p>
    <w:p w14:paraId="7B479949" w14:textId="4C1499A5" w:rsidR="00243BDF" w:rsidRDefault="00243BDF">
      <w:pPr>
        <w:rPr>
          <w:sz w:val="22"/>
        </w:rPr>
      </w:pPr>
      <w:r>
        <w:rPr>
          <w:sz w:val="22"/>
        </w:rPr>
        <w:t>Insert Measurement:</w:t>
      </w:r>
    </w:p>
    <w:p w14:paraId="4D5726E8" w14:textId="78B6E2A3" w:rsidR="00243BDF" w:rsidRDefault="00243BDF">
      <w:pPr>
        <w:rPr>
          <w:sz w:val="22"/>
        </w:rPr>
      </w:pPr>
      <w:r>
        <w:rPr>
          <w:sz w:val="22"/>
        </w:rPr>
        <w:t>- File name = "filme em_Si111gonio.asc"</w:t>
      </w:r>
    </w:p>
    <w:p w14:paraId="1B217271" w14:textId="66F5ED5E" w:rsidR="00243BDF" w:rsidRDefault="00243BDF">
      <w:pPr>
        <w:rPr>
          <w:sz w:val="22"/>
        </w:rPr>
      </w:pPr>
      <w:r>
        <w:rPr>
          <w:sz w:val="22"/>
        </w:rPr>
        <w:t>- Modification time = "15/12/2022 19:20:06"</w:t>
      </w:r>
    </w:p>
    <w:p w14:paraId="03A029F6" w14:textId="03E7646A" w:rsidR="00243BDF" w:rsidRDefault="00243BDF">
      <w:pPr>
        <w:rPr>
          <w:sz w:val="22"/>
        </w:rPr>
      </w:pPr>
      <w:r>
        <w:rPr>
          <w:sz w:val="22"/>
        </w:rPr>
        <w:t>- Modification editor = "CloudPc"</w:t>
      </w:r>
    </w:p>
    <w:p w14:paraId="5F03E9C2" w14:textId="342B9A9C" w:rsidR="00243BDF" w:rsidRDefault="00243BDF">
      <w:pPr>
        <w:rPr>
          <w:sz w:val="22"/>
        </w:rPr>
      </w:pPr>
    </w:p>
    <w:p w14:paraId="07D71211" w14:textId="0F483354" w:rsidR="00243BDF" w:rsidRDefault="00243BDF">
      <w:pPr>
        <w:rPr>
          <w:sz w:val="22"/>
        </w:rPr>
      </w:pPr>
      <w:r>
        <w:rPr>
          <w:sz w:val="22"/>
        </w:rPr>
        <w:t>Determine Background:</w:t>
      </w:r>
    </w:p>
    <w:p w14:paraId="5FE5DA95" w14:textId="53481C4F" w:rsidR="00243BDF" w:rsidRDefault="00243BDF">
      <w:pPr>
        <w:rPr>
          <w:sz w:val="22"/>
        </w:rPr>
      </w:pPr>
      <w:r>
        <w:rPr>
          <w:sz w:val="22"/>
        </w:rPr>
        <w:t>- Correction method = "Automatic"</w:t>
      </w:r>
    </w:p>
    <w:p w14:paraId="1072DA85" w14:textId="285E6C2E" w:rsidR="00243BDF" w:rsidRDefault="00243BDF">
      <w:pPr>
        <w:rPr>
          <w:sz w:val="22"/>
        </w:rPr>
      </w:pPr>
      <w:r>
        <w:rPr>
          <w:sz w:val="22"/>
        </w:rPr>
        <w:t>- Bending factor = "2"</w:t>
      </w:r>
    </w:p>
    <w:p w14:paraId="4968E4D2" w14:textId="3EAA6A4A" w:rsidR="00243BDF" w:rsidRDefault="00243BDF">
      <w:pPr>
        <w:rPr>
          <w:sz w:val="22"/>
        </w:rPr>
      </w:pPr>
      <w:r>
        <w:rPr>
          <w:sz w:val="22"/>
        </w:rPr>
        <w:t>- Use smoothed input data = "Yes"</w:t>
      </w:r>
    </w:p>
    <w:p w14:paraId="2ABC6D8E" w14:textId="0089AAAD" w:rsidR="00243BDF" w:rsidRDefault="00243BDF">
      <w:pPr>
        <w:rPr>
          <w:sz w:val="22"/>
        </w:rPr>
      </w:pPr>
      <w:r>
        <w:rPr>
          <w:sz w:val="22"/>
        </w:rPr>
        <w:t>- Granularity = "25"</w:t>
      </w:r>
    </w:p>
    <w:p w14:paraId="3C656339" w14:textId="41400932" w:rsidR="00243BDF" w:rsidRDefault="00243BDF">
      <w:pPr>
        <w:rPr>
          <w:sz w:val="22"/>
        </w:rPr>
      </w:pPr>
      <w:r>
        <w:rPr>
          <w:sz w:val="22"/>
        </w:rPr>
        <w:t>- Add to net scan = "Nothing"</w:t>
      </w:r>
    </w:p>
    <w:p w14:paraId="50AD8DDE" w14:textId="003E01C0" w:rsidR="00243BDF" w:rsidRDefault="00243BDF">
      <w:pPr>
        <w:rPr>
          <w:sz w:val="22"/>
        </w:rPr>
      </w:pPr>
      <w:r>
        <w:rPr>
          <w:sz w:val="22"/>
        </w:rPr>
        <w:t>- Modification time = "12/12/2022 09:57:21"</w:t>
      </w:r>
    </w:p>
    <w:p w14:paraId="65D5CBA9" w14:textId="64604E37" w:rsidR="00243BDF" w:rsidRDefault="00243BDF">
      <w:pPr>
        <w:rPr>
          <w:sz w:val="22"/>
        </w:rPr>
      </w:pPr>
      <w:r>
        <w:rPr>
          <w:sz w:val="22"/>
        </w:rPr>
        <w:t>- Modification editor = "CloudPc"</w:t>
      </w:r>
    </w:p>
    <w:p w14:paraId="5DA57550" w14:textId="2F925608" w:rsidR="00243BDF" w:rsidRDefault="00243BDF">
      <w:pPr>
        <w:rPr>
          <w:sz w:val="22"/>
        </w:rPr>
      </w:pPr>
    </w:p>
    <w:p w14:paraId="1BFB2DD3" w14:textId="0DA6960C" w:rsidR="00243BDF" w:rsidRDefault="00243BDF">
      <w:pPr>
        <w:rPr>
          <w:sz w:val="22"/>
        </w:rPr>
      </w:pPr>
      <w:r>
        <w:rPr>
          <w:sz w:val="22"/>
        </w:rPr>
        <w:t>Search Peaks:</w:t>
      </w:r>
    </w:p>
    <w:p w14:paraId="4AD6FB10" w14:textId="728589F1" w:rsidR="00243BDF" w:rsidRDefault="00243BDF">
      <w:pPr>
        <w:rPr>
          <w:sz w:val="22"/>
        </w:rPr>
      </w:pPr>
      <w:r>
        <w:rPr>
          <w:sz w:val="22"/>
        </w:rPr>
        <w:t>- Minimum significance = "3,50"</w:t>
      </w:r>
    </w:p>
    <w:p w14:paraId="0809C948" w14:textId="6F7D5074" w:rsidR="00243BDF" w:rsidRDefault="00243BDF">
      <w:pPr>
        <w:rPr>
          <w:sz w:val="22"/>
        </w:rPr>
      </w:pPr>
      <w:r>
        <w:rPr>
          <w:sz w:val="22"/>
        </w:rPr>
        <w:t>- Minimum tip width = "0,01"</w:t>
      </w:r>
    </w:p>
    <w:p w14:paraId="35845678" w14:textId="6C964C82" w:rsidR="00243BDF" w:rsidRDefault="00243BDF">
      <w:pPr>
        <w:rPr>
          <w:sz w:val="22"/>
        </w:rPr>
      </w:pPr>
      <w:r>
        <w:rPr>
          <w:sz w:val="22"/>
        </w:rPr>
        <w:t>- Maximum tip width = "1,00"</w:t>
      </w:r>
    </w:p>
    <w:p w14:paraId="5D0215C7" w14:textId="0ECCEE85" w:rsidR="00243BDF" w:rsidRDefault="00243BDF">
      <w:pPr>
        <w:rPr>
          <w:sz w:val="22"/>
        </w:rPr>
      </w:pPr>
      <w:r>
        <w:rPr>
          <w:sz w:val="22"/>
        </w:rPr>
        <w:t>- Peak base width = "2,00"</w:t>
      </w:r>
    </w:p>
    <w:p w14:paraId="66E7262D" w14:textId="2A1B8545" w:rsidR="00243BDF" w:rsidRDefault="00243BDF">
      <w:pPr>
        <w:rPr>
          <w:sz w:val="22"/>
        </w:rPr>
      </w:pPr>
      <w:r>
        <w:rPr>
          <w:sz w:val="22"/>
        </w:rPr>
        <w:t>- Method = "Minimum 2nd derivative"</w:t>
      </w:r>
    </w:p>
    <w:p w14:paraId="7CD4717E" w14:textId="5A723E0C" w:rsidR="00243BDF" w:rsidRDefault="00243BDF">
      <w:pPr>
        <w:rPr>
          <w:sz w:val="22"/>
        </w:rPr>
      </w:pPr>
      <w:r>
        <w:rPr>
          <w:sz w:val="22"/>
        </w:rPr>
        <w:t>- Modification time = "15/12/2022 19:20:22"</w:t>
      </w:r>
    </w:p>
    <w:p w14:paraId="6BC348AB" w14:textId="33461685" w:rsidR="00243BDF" w:rsidRDefault="00243BDF">
      <w:pPr>
        <w:rPr>
          <w:sz w:val="22"/>
        </w:rPr>
      </w:pPr>
      <w:r>
        <w:rPr>
          <w:sz w:val="22"/>
        </w:rPr>
        <w:t>- Modification editor = "CloudPc"</w:t>
      </w:r>
    </w:p>
    <w:p w14:paraId="22DABD64" w14:textId="3CA06D56" w:rsidR="00243BDF" w:rsidRDefault="00243BDF">
      <w:pPr>
        <w:rPr>
          <w:sz w:val="22"/>
        </w:rPr>
      </w:pPr>
    </w:p>
    <w:p w14:paraId="718F4512" w14:textId="2C27BF42" w:rsidR="00243BDF" w:rsidRDefault="00243BDF">
      <w:pPr>
        <w:rPr>
          <w:sz w:val="22"/>
        </w:rPr>
      </w:pPr>
      <w:r>
        <w:rPr>
          <w:sz w:val="22"/>
        </w:rPr>
        <w:t>Search &amp; Match:</w:t>
      </w:r>
    </w:p>
    <w:p w14:paraId="0BE113DB" w14:textId="6A2B0EE2" w:rsidR="00243BDF" w:rsidRDefault="00243BDF">
      <w:pPr>
        <w:rPr>
          <w:sz w:val="22"/>
        </w:rPr>
      </w:pPr>
      <w:r>
        <w:rPr>
          <w:sz w:val="22"/>
        </w:rPr>
        <w:t>- Data source = "Profile and peak list"</w:t>
      </w:r>
    </w:p>
    <w:p w14:paraId="10E6F49B" w14:textId="22D39BAE" w:rsidR="00243BDF" w:rsidRDefault="00243BDF">
      <w:pPr>
        <w:rPr>
          <w:sz w:val="22"/>
        </w:rPr>
      </w:pPr>
      <w:r>
        <w:rPr>
          <w:sz w:val="22"/>
        </w:rPr>
        <w:t>- Restriction = "Restriction set"</w:t>
      </w:r>
    </w:p>
    <w:p w14:paraId="2B0831F0" w14:textId="1B3274D8" w:rsidR="00243BDF" w:rsidRDefault="00243BDF">
      <w:pPr>
        <w:rPr>
          <w:sz w:val="22"/>
        </w:rPr>
      </w:pPr>
      <w:r>
        <w:rPr>
          <w:sz w:val="22"/>
        </w:rPr>
        <w:t>- Description = "Inorganic subfile only"</w:t>
      </w:r>
    </w:p>
    <w:p w14:paraId="79B944A1" w14:textId="0C8AA49B" w:rsidR="00243BDF" w:rsidRDefault="00243BDF">
      <w:pPr>
        <w:rPr>
          <w:sz w:val="22"/>
        </w:rPr>
      </w:pPr>
      <w:r>
        <w:rPr>
          <w:sz w:val="22"/>
        </w:rPr>
        <w:t>- All of: elements = ""</w:t>
      </w:r>
    </w:p>
    <w:p w14:paraId="3DD980D0" w14:textId="22D0781D" w:rsidR="00243BDF" w:rsidRDefault="00243BDF">
      <w:pPr>
        <w:rPr>
          <w:sz w:val="22"/>
        </w:rPr>
      </w:pPr>
      <w:r>
        <w:rPr>
          <w:sz w:val="22"/>
        </w:rPr>
        <w:t>- At least one of: elements = ""</w:t>
      </w:r>
    </w:p>
    <w:p w14:paraId="329CB9E4" w14:textId="6D75524D" w:rsidR="00243BDF" w:rsidRDefault="00243BDF">
      <w:pPr>
        <w:rPr>
          <w:sz w:val="22"/>
        </w:rPr>
      </w:pPr>
      <w:r>
        <w:rPr>
          <w:sz w:val="22"/>
        </w:rPr>
        <w:t>- None of: elements = ""</w:t>
      </w:r>
    </w:p>
    <w:p w14:paraId="48E342DE" w14:textId="12805077" w:rsidR="00243BDF" w:rsidRDefault="00243BDF">
      <w:pPr>
        <w:rPr>
          <w:sz w:val="22"/>
        </w:rPr>
      </w:pPr>
      <w:r>
        <w:rPr>
          <w:sz w:val="22"/>
        </w:rPr>
        <w:t>- Maximum no. of elements = "105"</w:t>
      </w:r>
    </w:p>
    <w:p w14:paraId="5F9BA9A3" w14:textId="18F18F48" w:rsidR="00243BDF" w:rsidRDefault="00243BDF">
      <w:pPr>
        <w:rPr>
          <w:sz w:val="22"/>
        </w:rPr>
      </w:pPr>
      <w:r>
        <w:rPr>
          <w:sz w:val="22"/>
        </w:rPr>
        <w:t>- Skip marked as deleted by ICDD = "No"</w:t>
      </w:r>
    </w:p>
    <w:p w14:paraId="06126D0A" w14:textId="3D20BB51" w:rsidR="00243BDF" w:rsidRDefault="00243BDF">
      <w:pPr>
        <w:rPr>
          <w:sz w:val="22"/>
        </w:rPr>
      </w:pPr>
      <w:r>
        <w:rPr>
          <w:sz w:val="22"/>
        </w:rPr>
        <w:t>- Skip marked as deleted by a user = "No"</w:t>
      </w:r>
    </w:p>
    <w:p w14:paraId="2BBEF508" w14:textId="2414A779" w:rsidR="00243BDF" w:rsidRDefault="00243BDF">
      <w:pPr>
        <w:rPr>
          <w:sz w:val="22"/>
        </w:rPr>
      </w:pPr>
      <w:r>
        <w:rPr>
          <w:sz w:val="22"/>
        </w:rPr>
        <w:t>- Skip non ambient pressure = "No"</w:t>
      </w:r>
    </w:p>
    <w:p w14:paraId="4769A0A7" w14:textId="03933404" w:rsidR="00243BDF" w:rsidRDefault="00243BDF">
      <w:pPr>
        <w:rPr>
          <w:sz w:val="22"/>
        </w:rPr>
      </w:pPr>
      <w:r>
        <w:rPr>
          <w:sz w:val="22"/>
        </w:rPr>
        <w:t>- Skip non ambient temperature = "No"</w:t>
      </w:r>
    </w:p>
    <w:p w14:paraId="413F2CF5" w14:textId="0A8FC18A" w:rsidR="00243BDF" w:rsidRDefault="00243BDF">
      <w:pPr>
        <w:rPr>
          <w:sz w:val="22"/>
        </w:rPr>
      </w:pPr>
      <w:r>
        <w:rPr>
          <w:sz w:val="22"/>
        </w:rPr>
        <w:t>- Quality marks set = ""</w:t>
      </w:r>
    </w:p>
    <w:p w14:paraId="48008580" w14:textId="5F632F4C" w:rsidR="00243BDF" w:rsidRDefault="00243BDF">
      <w:pPr>
        <w:rPr>
          <w:sz w:val="22"/>
        </w:rPr>
      </w:pPr>
      <w:r>
        <w:rPr>
          <w:sz w:val="22"/>
        </w:rPr>
        <w:t>- Subfiles = "I"</w:t>
      </w:r>
    </w:p>
    <w:p w14:paraId="7B1A674C" w14:textId="1193C6E6" w:rsidR="00243BDF" w:rsidRDefault="00243BDF">
      <w:pPr>
        <w:rPr>
          <w:sz w:val="22"/>
        </w:rPr>
      </w:pPr>
      <w:r>
        <w:rPr>
          <w:sz w:val="22"/>
        </w:rPr>
        <w:t>- Scoring schema = "Multi phase"</w:t>
      </w:r>
    </w:p>
    <w:p w14:paraId="6D42138F" w14:textId="4E18EA36" w:rsidR="00243BDF" w:rsidRDefault="00243BDF">
      <w:pPr>
        <w:rPr>
          <w:sz w:val="22"/>
        </w:rPr>
      </w:pPr>
      <w:r>
        <w:rPr>
          <w:sz w:val="22"/>
        </w:rPr>
        <w:t>- Auto residue = "Yes"</w:t>
      </w:r>
    </w:p>
    <w:p w14:paraId="2CDDF9D4" w14:textId="77823D71" w:rsidR="00243BDF" w:rsidRDefault="00243BDF">
      <w:pPr>
        <w:rPr>
          <w:sz w:val="22"/>
        </w:rPr>
      </w:pPr>
      <w:r>
        <w:rPr>
          <w:sz w:val="22"/>
        </w:rPr>
        <w:t>- Match intensity = "Yes"</w:t>
      </w:r>
    </w:p>
    <w:p w14:paraId="5A7C061F" w14:textId="1E1D5B3E" w:rsidR="00243BDF" w:rsidRDefault="00243BDF">
      <w:pPr>
        <w:rPr>
          <w:sz w:val="22"/>
        </w:rPr>
      </w:pPr>
      <w:r>
        <w:rPr>
          <w:sz w:val="22"/>
        </w:rPr>
        <w:t>- Demote unmatched strong = "Yes"</w:t>
      </w:r>
    </w:p>
    <w:p w14:paraId="674215B0" w14:textId="5731BD31" w:rsidR="00243BDF" w:rsidRDefault="00243BDF">
      <w:pPr>
        <w:rPr>
          <w:sz w:val="22"/>
        </w:rPr>
      </w:pPr>
      <w:r>
        <w:rPr>
          <w:sz w:val="22"/>
        </w:rPr>
        <w:t>- Allow pattern shift = "No"</w:t>
      </w:r>
    </w:p>
    <w:p w14:paraId="2A33D433" w14:textId="09AAB90C" w:rsidR="00243BDF" w:rsidRDefault="00243BDF">
      <w:pPr>
        <w:rPr>
          <w:sz w:val="22"/>
        </w:rPr>
      </w:pPr>
      <w:r>
        <w:rPr>
          <w:sz w:val="22"/>
        </w:rPr>
        <w:t>- Two theta shift = "0"</w:t>
      </w:r>
    </w:p>
    <w:p w14:paraId="7589AF5D" w14:textId="710B54F3" w:rsidR="00243BDF" w:rsidRDefault="00243BDF">
      <w:pPr>
        <w:rPr>
          <w:sz w:val="22"/>
        </w:rPr>
      </w:pPr>
      <w:r>
        <w:rPr>
          <w:sz w:val="22"/>
        </w:rPr>
        <w:t>- Identify = "No"</w:t>
      </w:r>
    </w:p>
    <w:p w14:paraId="5AC6F4D9" w14:textId="6C3CC327" w:rsidR="00243BDF" w:rsidRDefault="00243BDF">
      <w:pPr>
        <w:rPr>
          <w:sz w:val="22"/>
        </w:rPr>
      </w:pPr>
      <w:r>
        <w:rPr>
          <w:sz w:val="22"/>
        </w:rPr>
        <w:t>- Modification time = "15/12/2022 18:43:02"</w:t>
      </w:r>
    </w:p>
    <w:p w14:paraId="72179D3C" w14:textId="5B3A27DE" w:rsidR="00243BDF" w:rsidRDefault="00243BDF">
      <w:pPr>
        <w:rPr>
          <w:sz w:val="22"/>
        </w:rPr>
      </w:pPr>
      <w:r>
        <w:rPr>
          <w:sz w:val="22"/>
        </w:rPr>
        <w:t>- Modification editor = "CloudPc"</w:t>
      </w:r>
    </w:p>
    <w:p w14:paraId="61185925" w14:textId="77777777" w:rsidR="00243BDF" w:rsidRDefault="00243BDF">
      <w:pPr>
        <w:rPr>
          <w:sz w:val="22"/>
        </w:rPr>
      </w:pPr>
    </w:p>
    <w:p w14:paraId="55EEB7AF" w14:textId="77777777" w:rsidR="00243BDF" w:rsidRDefault="00243BDF">
      <w:pPr>
        <w:rPr>
          <w:sz w:val="22"/>
        </w:rPr>
      </w:pPr>
    </w:p>
    <w:sectPr w:rsidR="00243B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9" w:h="16834" w:code="9"/>
      <w:pgMar w:top="1440" w:right="1797" w:bottom="1440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6C3B" w14:textId="77777777" w:rsidR="00DC3A8A" w:rsidRDefault="00DC3A8A">
      <w:r>
        <w:separator/>
      </w:r>
    </w:p>
  </w:endnote>
  <w:endnote w:type="continuationSeparator" w:id="0">
    <w:p w14:paraId="377E1FA0" w14:textId="77777777" w:rsidR="00DC3A8A" w:rsidRDefault="00DC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1F7B" w14:textId="77777777" w:rsidR="00000000" w:rsidRDefault="00DC3A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50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19"/>
      <w:gridCol w:w="4961"/>
    </w:tblGrid>
    <w:tr w:rsidR="00000000" w14:paraId="7A65E44B" w14:textId="77777777">
      <w:tblPrEx>
        <w:tblCellMar>
          <w:top w:w="0" w:type="dxa"/>
          <w:bottom w:w="0" w:type="dxa"/>
        </w:tblCellMar>
      </w:tblPrEx>
      <w:tc>
        <w:tcPr>
          <w:tcW w:w="3119" w:type="dxa"/>
        </w:tcPr>
        <w:p w14:paraId="0D50632C" w14:textId="77777777" w:rsidR="00000000" w:rsidRDefault="00DC3A8A">
          <w:pPr>
            <w:pStyle w:val="Rodap"/>
          </w:pPr>
          <w:r>
            <w:t xml:space="preserve">page: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bookmarkStart w:id="32" w:name="_Toc505768725"/>
          <w:r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</w:tc>
      <w:tc>
        <w:tcPr>
          <w:tcW w:w="4961" w:type="dxa"/>
        </w:tcPr>
        <w:p w14:paraId="5FF94F59" w14:textId="77777777" w:rsidR="00000000" w:rsidRDefault="00DC3A8A">
          <w:pPr>
            <w:pStyle w:val="Rodap"/>
            <w:jc w:val="right"/>
          </w:pPr>
          <w:r>
            <w:t>draft only!</w:t>
          </w:r>
        </w:p>
      </w:tc>
    </w:tr>
    <w:bookmarkEnd w:id="32"/>
  </w:tbl>
  <w:p w14:paraId="31F3FEB8" w14:textId="77777777" w:rsidR="00000000" w:rsidRDefault="00DC3A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98"/>
      <w:gridCol w:w="1875"/>
      <w:gridCol w:w="1545"/>
      <w:gridCol w:w="1231"/>
      <w:gridCol w:w="974"/>
    </w:tblGrid>
    <w:tr w:rsidR="00000000" w14:paraId="2F0EA434" w14:textId="77777777">
      <w:tblPrEx>
        <w:tblCellMar>
          <w:top w:w="0" w:type="dxa"/>
          <w:bottom w:w="0" w:type="dxa"/>
        </w:tblCellMar>
      </w:tblPrEx>
      <w:tc>
        <w:tcPr>
          <w:tcW w:w="2898" w:type="dxa"/>
        </w:tcPr>
        <w:p w14:paraId="12C3F1D1" w14:textId="77777777" w:rsidR="00000000" w:rsidRDefault="00DC3A8A">
          <w:pPr>
            <w:pStyle w:val="Rodap"/>
          </w:pPr>
          <w:r>
            <w:rPr>
              <w:snapToGrid w:val="0"/>
            </w:rPr>
            <w:t xml:space="preserve">Last saved by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LASTSAVEDBY </w:instrText>
          </w:r>
          <w:r>
            <w:rPr>
              <w:snapToGrid w:val="0"/>
            </w:rPr>
            <w:fldChar w:fldCharType="end"/>
          </w:r>
        </w:p>
      </w:tc>
      <w:tc>
        <w:tcPr>
          <w:tcW w:w="1875" w:type="dxa"/>
        </w:tcPr>
        <w:p w14:paraId="0220976D" w14:textId="77777777" w:rsidR="00000000" w:rsidRDefault="00DC3A8A">
          <w:pPr>
            <w:pStyle w:val="Rodap"/>
          </w:pPr>
          <w:r>
            <w:t>Draft</w:t>
          </w:r>
        </w:p>
      </w:tc>
      <w:tc>
        <w:tcPr>
          <w:tcW w:w="2776" w:type="dxa"/>
          <w:gridSpan w:val="2"/>
        </w:tcPr>
        <w:p w14:paraId="375DE26D" w14:textId="77777777" w:rsidR="00000000" w:rsidRDefault="00DC3A8A">
          <w:pPr>
            <w:pStyle w:val="Rodap"/>
          </w:pPr>
          <w:r>
            <w:t xml:space="preserve">file: </w:t>
          </w:r>
          <w:r>
            <w:fldChar w:fldCharType="begin"/>
          </w:r>
          <w:r>
            <w:instrText xml:space="preserve"> FILENAME  \</w:instrText>
          </w:r>
          <w:r>
            <w:instrText xml:space="preserve">* MERGEFORMAT </w:instrText>
          </w:r>
          <w:r>
            <w:fldChar w:fldCharType="separate"/>
          </w:r>
          <w:r w:rsidR="00243BDF">
            <w:rPr>
              <w:noProof/>
            </w:rPr>
            <w:t>Documento1</w:t>
          </w:r>
          <w:r>
            <w:fldChar w:fldCharType="end"/>
          </w:r>
        </w:p>
      </w:tc>
      <w:tc>
        <w:tcPr>
          <w:tcW w:w="974" w:type="dxa"/>
        </w:tcPr>
        <w:p w14:paraId="27C4416C" w14:textId="77777777" w:rsidR="00000000" w:rsidRDefault="00DC3A8A">
          <w:pPr>
            <w:pStyle w:val="Rodap"/>
          </w:pPr>
          <w:r>
            <w:t>rev: 1</w:t>
          </w:r>
        </w:p>
      </w:tc>
    </w:tr>
    <w:tr w:rsidR="00000000" w14:paraId="5E4680FC" w14:textId="77777777">
      <w:tblPrEx>
        <w:tblCellMar>
          <w:top w:w="0" w:type="dxa"/>
          <w:bottom w:w="0" w:type="dxa"/>
        </w:tblCellMar>
      </w:tblPrEx>
      <w:tc>
        <w:tcPr>
          <w:tcW w:w="6318" w:type="dxa"/>
          <w:gridSpan w:val="3"/>
        </w:tcPr>
        <w:p w14:paraId="5FBE1BCE" w14:textId="77777777" w:rsidR="00000000" w:rsidRDefault="00DC3A8A">
          <w:pPr>
            <w:pStyle w:val="Rodap"/>
            <w:jc w:val="center"/>
          </w:pPr>
          <w:r>
            <w:sym w:font="Symbol" w:char="F0D3"/>
          </w:r>
          <w:r>
            <w:t xml:space="preserve"> </w:t>
          </w:r>
          <w:r>
            <w:fldChar w:fldCharType="begin"/>
          </w:r>
          <w:r>
            <w:instrText xml:space="preserve"> DATE \@ "yyyy" \* MERGEFORMAT </w:instrText>
          </w:r>
          <w:r>
            <w:fldChar w:fldCharType="separate"/>
          </w:r>
          <w:r w:rsidR="00243BDF">
            <w:rPr>
              <w:noProof/>
            </w:rPr>
            <w:t>2022</w:t>
          </w:r>
          <w:r>
            <w:fldChar w:fldCharType="end"/>
          </w:r>
          <w:r>
            <w:t xml:space="preserve"> PANalytical B.V.</w:t>
          </w:r>
        </w:p>
        <w:p w14:paraId="1B3DA187" w14:textId="77777777" w:rsidR="00000000" w:rsidRDefault="00DC3A8A">
          <w:pPr>
            <w:pStyle w:val="Rodap"/>
            <w:jc w:val="center"/>
          </w:pPr>
          <w:r>
            <w:t>All Rights Reserved</w:t>
          </w:r>
        </w:p>
      </w:tc>
      <w:tc>
        <w:tcPr>
          <w:tcW w:w="2205" w:type="dxa"/>
          <w:gridSpan w:val="2"/>
        </w:tcPr>
        <w:p w14:paraId="266A7CE7" w14:textId="77777777" w:rsidR="00000000" w:rsidRDefault="00DC3A8A">
          <w:pPr>
            <w:pStyle w:val="Rodap"/>
          </w:pPr>
          <w:r>
            <w:t xml:space="preserve">No. of pages: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51CF1FEF" w14:textId="77777777" w:rsidR="00000000" w:rsidRDefault="00DC3A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0722" w14:textId="77777777" w:rsidR="00DC3A8A" w:rsidRDefault="00DC3A8A">
      <w:r>
        <w:separator/>
      </w:r>
    </w:p>
  </w:footnote>
  <w:footnote w:type="continuationSeparator" w:id="0">
    <w:p w14:paraId="339C122A" w14:textId="77777777" w:rsidR="00DC3A8A" w:rsidRDefault="00DC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F03C" w14:textId="77777777" w:rsidR="00000000" w:rsidRDefault="00DC3A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6095"/>
    </w:tblGrid>
    <w:tr w:rsidR="00000000" w14:paraId="3BB17EB5" w14:textId="77777777">
      <w:tblPrEx>
        <w:tblCellMar>
          <w:top w:w="0" w:type="dxa"/>
          <w:bottom w:w="0" w:type="dxa"/>
        </w:tblCellMar>
      </w:tblPrEx>
      <w:tc>
        <w:tcPr>
          <w:tcW w:w="2127" w:type="dxa"/>
        </w:tcPr>
        <w:p w14:paraId="52560822" w14:textId="77777777" w:rsidR="00000000" w:rsidRDefault="00DC3A8A">
          <w:pPr>
            <w:pStyle w:val="Cabealho"/>
          </w:pPr>
          <w:r>
            <w:t>Report</w:t>
          </w:r>
        </w:p>
      </w:tc>
      <w:tc>
        <w:tcPr>
          <w:tcW w:w="6095" w:type="dxa"/>
        </w:tcPr>
        <w:p w14:paraId="4982D851" w14:textId="77777777" w:rsidR="00000000" w:rsidRDefault="00DC3A8A">
          <w:pPr>
            <w:pStyle w:val="Cabealho"/>
            <w:jc w:val="right"/>
          </w:pPr>
          <w:r>
            <w:t>X'Pert HighScore</w:t>
          </w:r>
        </w:p>
      </w:tc>
    </w:tr>
  </w:tbl>
  <w:p w14:paraId="2356B315" w14:textId="77777777" w:rsidR="00000000" w:rsidRDefault="00DC3A8A">
    <w:pPr>
      <w:pStyle w:val="Cabealho"/>
      <w:tabs>
        <w:tab w:val="clear" w:pos="8306"/>
        <w:tab w:val="right" w:pos="129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98"/>
      <w:gridCol w:w="4680"/>
      <w:gridCol w:w="1980"/>
    </w:tblGrid>
    <w:tr w:rsidR="00000000" w14:paraId="3B0E1161" w14:textId="77777777">
      <w:tblPrEx>
        <w:tblCellMar>
          <w:top w:w="0" w:type="dxa"/>
          <w:bottom w:w="0" w:type="dxa"/>
        </w:tblCellMar>
      </w:tblPrEx>
      <w:tc>
        <w:tcPr>
          <w:tcW w:w="1998" w:type="dxa"/>
          <w:tcBorders>
            <w:top w:val="single" w:sz="12" w:space="0" w:color="auto"/>
            <w:bottom w:val="nil"/>
          </w:tcBorders>
        </w:tcPr>
        <w:p w14:paraId="52649E5F" w14:textId="77777777" w:rsidR="00000000" w:rsidRDefault="00DC3A8A">
          <w:pPr>
            <w:pStyle w:val="Cabealho"/>
          </w:pPr>
          <w:r>
            <w:t>X'Pert HighScore</w:t>
          </w:r>
        </w:p>
      </w:tc>
      <w:tc>
        <w:tcPr>
          <w:tcW w:w="4680" w:type="dxa"/>
          <w:tcBorders>
            <w:top w:val="single" w:sz="12" w:space="0" w:color="auto"/>
            <w:bottom w:val="nil"/>
          </w:tcBorders>
        </w:tcPr>
        <w:p w14:paraId="791C820B" w14:textId="77777777" w:rsidR="00000000" w:rsidRDefault="00DC3A8A">
          <w:pPr>
            <w:pStyle w:val="Cabealho"/>
            <w:jc w:val="center"/>
            <w:rPr>
              <w:b/>
            </w:rPr>
          </w:pPr>
          <w:r>
            <w:rPr>
              <w:b/>
            </w:rPr>
            <w:t>X'Pert HighScore Report</w:t>
          </w:r>
        </w:p>
      </w:tc>
      <w:tc>
        <w:tcPr>
          <w:tcW w:w="1980" w:type="dxa"/>
        </w:tcPr>
        <w:p w14:paraId="55B5D08A" w14:textId="77777777" w:rsidR="00000000" w:rsidRDefault="00DC3A8A">
          <w:pPr>
            <w:pStyle w:val="Cabealho"/>
            <w:jc w:val="center"/>
          </w:pPr>
          <w:r>
            <w:t xml:space="preserve">date: </w:t>
          </w:r>
          <w:r>
            <w:fldChar w:fldCharType="begin"/>
          </w:r>
          <w:r>
            <w:instrText xml:space="preserve"> DATE \@ "MM/dd/yy" </w:instrText>
          </w:r>
          <w:r>
            <w:fldChar w:fldCharType="separate"/>
          </w:r>
          <w:r w:rsidR="00243BDF">
            <w:rPr>
              <w:noProof/>
            </w:rPr>
            <w:t>12/17/22</w:t>
          </w:r>
          <w:r>
            <w:fldChar w:fldCharType="end"/>
          </w:r>
        </w:p>
      </w:tc>
    </w:tr>
    <w:tr w:rsidR="00000000" w14:paraId="041A02C3" w14:textId="77777777">
      <w:tblPrEx>
        <w:tblCellMar>
          <w:top w:w="0" w:type="dxa"/>
          <w:bottom w:w="0" w:type="dxa"/>
        </w:tblCellMar>
      </w:tblPrEx>
      <w:tc>
        <w:tcPr>
          <w:tcW w:w="1998" w:type="dxa"/>
          <w:tcBorders>
            <w:top w:val="nil"/>
            <w:bottom w:val="single" w:sz="12" w:space="0" w:color="auto"/>
          </w:tcBorders>
        </w:tcPr>
        <w:p w14:paraId="25BD8883" w14:textId="77777777" w:rsidR="00000000" w:rsidRDefault="00DC3A8A">
          <w:pPr>
            <w:pStyle w:val="Cabealho"/>
          </w:pPr>
        </w:p>
        <w:p w14:paraId="732ACDFF" w14:textId="77777777" w:rsidR="00000000" w:rsidRDefault="00DC3A8A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PANalytical</w:t>
          </w:r>
        </w:p>
      </w:tc>
      <w:tc>
        <w:tcPr>
          <w:tcW w:w="4680" w:type="dxa"/>
          <w:tcBorders>
            <w:top w:val="nil"/>
            <w:bottom w:val="single" w:sz="12" w:space="0" w:color="auto"/>
          </w:tcBorders>
        </w:tcPr>
        <w:p w14:paraId="4C2DA99F" w14:textId="177923F9" w:rsidR="00000000" w:rsidRDefault="002974B2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0AE9CD6E" wp14:editId="5719E528">
                <wp:extent cx="333375" cy="3524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</w:tcPr>
        <w:p w14:paraId="0ED10784" w14:textId="77777777" w:rsidR="00000000" w:rsidRDefault="00DC3A8A">
          <w:pPr>
            <w:pStyle w:val="Cabealho"/>
            <w:jc w:val="center"/>
          </w:pPr>
          <w:r>
            <w:t>for internal use only</w:t>
          </w:r>
        </w:p>
      </w:tc>
    </w:tr>
  </w:tbl>
  <w:p w14:paraId="74E8A1F8" w14:textId="77777777" w:rsidR="00000000" w:rsidRDefault="00DC3A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0105A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F"/>
    <w:rsid w:val="00243BDF"/>
    <w:rsid w:val="002974B2"/>
    <w:rsid w:val="00D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01DDB6C"/>
  <w15:chartTrackingRefBased/>
  <w15:docId w15:val="{46FA2BB5-F1A2-4648-841C-BB63BF11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Ttulo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semiHidden/>
  </w:style>
  <w:style w:type="paragraph" w:styleId="ndice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ndice2">
    <w:name w:val="toc 2"/>
    <w:basedOn w:val="Normal"/>
    <w:next w:val="Normal"/>
    <w:semiHidden/>
    <w:pPr>
      <w:ind w:left="240"/>
    </w:pPr>
    <w:rPr>
      <w:smallCaps/>
      <w:sz w:val="20"/>
    </w:rPr>
  </w:style>
  <w:style w:type="paragraph" w:styleId="ndice3">
    <w:name w:val="toc 3"/>
    <w:basedOn w:val="Normal"/>
    <w:next w:val="Normal"/>
    <w:semiHidden/>
    <w:pPr>
      <w:ind w:left="480"/>
    </w:pPr>
    <w:rPr>
      <w:i/>
      <w:sz w:val="20"/>
    </w:rPr>
  </w:style>
  <w:style w:type="paragraph" w:styleId="ndice4">
    <w:name w:val="toc 4"/>
    <w:basedOn w:val="Normal"/>
    <w:next w:val="Normal"/>
    <w:semiHidden/>
    <w:pPr>
      <w:ind w:left="720"/>
    </w:pPr>
    <w:rPr>
      <w:sz w:val="18"/>
    </w:rPr>
  </w:style>
  <w:style w:type="paragraph" w:styleId="ndice5">
    <w:name w:val="toc 5"/>
    <w:basedOn w:val="Normal"/>
    <w:next w:val="Normal"/>
    <w:semiHidden/>
    <w:pPr>
      <w:ind w:left="960"/>
    </w:pPr>
    <w:rPr>
      <w:sz w:val="18"/>
    </w:rPr>
  </w:style>
  <w:style w:type="paragraph" w:styleId="ndice6">
    <w:name w:val="toc 6"/>
    <w:basedOn w:val="Normal"/>
    <w:next w:val="Normal"/>
    <w:semiHidden/>
    <w:pPr>
      <w:ind w:left="1200"/>
    </w:pPr>
    <w:rPr>
      <w:sz w:val="18"/>
    </w:rPr>
  </w:style>
  <w:style w:type="paragraph" w:styleId="ndice7">
    <w:name w:val="toc 7"/>
    <w:basedOn w:val="Normal"/>
    <w:next w:val="Normal"/>
    <w:semiHidden/>
    <w:pPr>
      <w:ind w:left="1440"/>
    </w:pPr>
    <w:rPr>
      <w:sz w:val="18"/>
    </w:rPr>
  </w:style>
  <w:style w:type="paragraph" w:styleId="ndice8">
    <w:name w:val="toc 8"/>
    <w:basedOn w:val="Normal"/>
    <w:next w:val="Normal"/>
    <w:semiHidden/>
    <w:pPr>
      <w:ind w:left="1680"/>
    </w:pPr>
    <w:rPr>
      <w:sz w:val="18"/>
    </w:rPr>
  </w:style>
  <w:style w:type="paragraph" w:styleId="ndice9">
    <w:name w:val="toc 9"/>
    <w:basedOn w:val="Normal"/>
    <w:next w:val="Normal"/>
    <w:semiHidden/>
    <w:pPr>
      <w:ind w:left="1920"/>
    </w:pPr>
    <w:rPr>
      <w:sz w:val="18"/>
    </w:rPr>
  </w:style>
  <w:style w:type="paragraph" w:styleId="ndicedeautoridades">
    <w:name w:val="table of authorities"/>
    <w:basedOn w:val="Normal"/>
    <w:next w:val="Normal"/>
    <w:semiHidden/>
    <w:pPr>
      <w:tabs>
        <w:tab w:val="right" w:leader="dot" w:pos="8309"/>
      </w:tabs>
      <w:ind w:left="240" w:hanging="240"/>
    </w:pPr>
  </w:style>
  <w:style w:type="paragraph" w:styleId="Cabealhodendicedeautoridades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character" w:customStyle="1" w:styleId="red">
    <w:name w:val="red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ANalytical\X'Pert%20HighScore\Fanc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Fancy</Template>
  <TotalTime>23</TotalTime>
  <Pages>7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Fancy Report</vt:lpstr>
    </vt:vector>
  </TitlesOfParts>
  <Company>Philips Analytical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Report</dc:title>
  <dc:subject/>
  <dc:creator>CloudPc</dc:creator>
  <cp:keywords>X'Ray Diffraction, Phase Analysis,</cp:keywords>
  <dc:description/>
  <cp:lastModifiedBy>João Ribeiro</cp:lastModifiedBy>
  <cp:revision>2</cp:revision>
  <cp:lastPrinted>2001-02-02T15:03:00Z</cp:lastPrinted>
  <dcterms:created xsi:type="dcterms:W3CDTF">2022-12-17T17:50:00Z</dcterms:created>
  <dcterms:modified xsi:type="dcterms:W3CDTF">2022-12-17T17:50:00Z</dcterms:modified>
  <cp:category>Lab Report</cp:category>
</cp:coreProperties>
</file>